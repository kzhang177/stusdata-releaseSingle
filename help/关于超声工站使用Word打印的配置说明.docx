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53" w:rsidRDefault="003A5553">
      <w:pPr>
        <w:rPr>
          <w:rFonts w:hint="eastAsia"/>
        </w:rPr>
      </w:pPr>
    </w:p>
    <w:p w:rsidR="005466EE" w:rsidRDefault="005466EE"/>
    <w:p w:rsidR="005466EE" w:rsidRDefault="005466EE"/>
    <w:p w:rsidR="005466EE" w:rsidRDefault="005466EE"/>
    <w:p w:rsidR="005466EE" w:rsidRDefault="005466EE"/>
    <w:p w:rsidR="005466EE" w:rsidRDefault="005466EE"/>
    <w:p w:rsidR="00400664" w:rsidRDefault="00400664" w:rsidP="00193817">
      <w:pPr>
        <w:pStyle w:val="a9"/>
        <w:rPr>
          <w:rFonts w:hint="eastAsia"/>
        </w:rPr>
      </w:pPr>
      <w:r>
        <w:rPr>
          <w:rFonts w:hint="eastAsia"/>
        </w:rPr>
        <w:t>超声工作站</w:t>
      </w:r>
    </w:p>
    <w:p w:rsidR="005466EE" w:rsidRPr="00193817" w:rsidRDefault="00400664" w:rsidP="00193817">
      <w:pPr>
        <w:pStyle w:val="a9"/>
      </w:pPr>
      <w:r>
        <w:rPr>
          <w:rFonts w:hint="eastAsia"/>
        </w:rPr>
        <w:t>Word</w:t>
      </w:r>
      <w:r>
        <w:rPr>
          <w:rFonts w:hint="eastAsia"/>
        </w:rPr>
        <w:t>打印配置说明</w:t>
      </w:r>
    </w:p>
    <w:p w:rsidR="005466EE" w:rsidRDefault="005466EE"/>
    <w:p w:rsidR="005466EE" w:rsidRDefault="005466EE"/>
    <w:p w:rsidR="005466EE" w:rsidRDefault="005466EE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8C6775" w:rsidRDefault="008C6775"/>
    <w:p w:rsidR="005466EE" w:rsidRDefault="005466EE"/>
    <w:p w:rsidR="005466EE" w:rsidRDefault="005466EE"/>
    <w:p w:rsidR="005466EE" w:rsidRDefault="005466EE"/>
    <w:p w:rsidR="00EC0702" w:rsidRDefault="00EC0702"/>
    <w:p w:rsidR="00EC0702" w:rsidRDefault="00EC0702"/>
    <w:p w:rsidR="005466EE" w:rsidRDefault="005466EE"/>
    <w:p w:rsidR="00EC0702" w:rsidRDefault="00EC0702">
      <w:pPr>
        <w:sectPr w:rsidR="00EC0702" w:rsidSect="00D72804">
          <w:pgSz w:w="11906" w:h="16838" w:code="9"/>
          <w:pgMar w:top="1440" w:right="1797" w:bottom="1440" w:left="1797" w:header="851" w:footer="992" w:gutter="0"/>
          <w:cols w:space="425"/>
          <w:titlePg/>
          <w:docGrid w:linePitch="317"/>
        </w:sectPr>
      </w:pPr>
    </w:p>
    <w:p w:rsidR="005466EE" w:rsidRDefault="005466EE"/>
    <w:p w:rsidR="00F176E0" w:rsidRDefault="00F176E0"/>
    <w:p w:rsidR="00F176E0" w:rsidRDefault="00F176E0"/>
    <w:p w:rsidR="00F176E0" w:rsidRDefault="007D7C8A" w:rsidP="00493F48">
      <w:pPr>
        <w:pStyle w:val="ab"/>
      </w:pPr>
      <w:bookmarkStart w:id="0" w:name="_Toc303880133"/>
      <w:r>
        <w:rPr>
          <w:rFonts w:hint="eastAsia"/>
        </w:rPr>
        <w:t>前</w:t>
      </w:r>
      <w:r w:rsidR="00493F48">
        <w:rPr>
          <w:rFonts w:hint="eastAsia"/>
        </w:rPr>
        <w:t xml:space="preserve">  </w:t>
      </w:r>
      <w:r>
        <w:rPr>
          <w:rFonts w:hint="eastAsia"/>
        </w:rPr>
        <w:t>言</w:t>
      </w:r>
      <w:bookmarkEnd w:id="0"/>
    </w:p>
    <w:p w:rsidR="00F176E0" w:rsidRDefault="00F176E0"/>
    <w:p w:rsidR="00F176E0" w:rsidRDefault="00F176E0"/>
    <w:p w:rsidR="00F176E0" w:rsidRDefault="00F176E0"/>
    <w:p w:rsidR="002E586C" w:rsidRDefault="00400664" w:rsidP="00400664">
      <w:pPr>
        <w:pStyle w:val="ac"/>
        <w:spacing w:before="120" w:after="120"/>
        <w:rPr>
          <w:rFonts w:hint="eastAsia"/>
        </w:rPr>
      </w:pPr>
      <w:r>
        <w:rPr>
          <w:rFonts w:hint="eastAsia"/>
        </w:rPr>
        <w:t>在超声工作站日常使用过程中，书写报告并打印是日常工作中最重要的工作，也是工作站中对速度要求最高的一部份，我们发现当我们在工作站中对检查结果做完描述后，要打印预览，当在预览中发现描述错误的地方后，通常要返回操作界面，修正内容后，再次进行打印预览，如果还是有错误，还是要返回操作界现来进行修改，很是消耗时间，造成工作效率低下。为此我们特在工作站中增加了</w:t>
      </w:r>
      <w:r>
        <w:rPr>
          <w:rFonts w:hint="eastAsia"/>
        </w:rPr>
        <w:t>word</w:t>
      </w:r>
      <w:r>
        <w:rPr>
          <w:rFonts w:hint="eastAsia"/>
        </w:rPr>
        <w:t>打印功能，使用</w:t>
      </w:r>
      <w:r>
        <w:rPr>
          <w:rFonts w:hint="eastAsia"/>
        </w:rPr>
        <w:t>word</w:t>
      </w:r>
      <w:r>
        <w:rPr>
          <w:rFonts w:hint="eastAsia"/>
        </w:rPr>
        <w:t>来作为预览工具后的好处是，发现有内容描述不妥后，可以在</w:t>
      </w:r>
      <w:r>
        <w:rPr>
          <w:rFonts w:hint="eastAsia"/>
        </w:rPr>
        <w:t>word</w:t>
      </w:r>
      <w:r>
        <w:rPr>
          <w:rFonts w:hint="eastAsia"/>
        </w:rPr>
        <w:t>实时修改，然后再进行打印，不需要返回操作界面，这样就大大节省了操作打印是修改内容的时间，大大提高了工作效率。</w:t>
      </w:r>
    </w:p>
    <w:p w:rsidR="00400664" w:rsidRPr="00400664" w:rsidRDefault="00400664" w:rsidP="00400664">
      <w:pPr>
        <w:pStyle w:val="ac"/>
        <w:spacing w:before="120" w:after="120"/>
      </w:pPr>
      <w:r>
        <w:rPr>
          <w:rFonts w:hint="eastAsia"/>
        </w:rPr>
        <w:t>本文将会对如何使用</w:t>
      </w:r>
      <w:r>
        <w:rPr>
          <w:rFonts w:hint="eastAsia"/>
        </w:rPr>
        <w:t>word</w:t>
      </w:r>
      <w:r w:rsidR="00314E59">
        <w:rPr>
          <w:rFonts w:hint="eastAsia"/>
        </w:rPr>
        <w:t>打印及如何配置和制作打印模板作详细</w:t>
      </w:r>
      <w:r>
        <w:rPr>
          <w:rFonts w:hint="eastAsia"/>
        </w:rPr>
        <w:t>说明</w:t>
      </w:r>
      <w:r>
        <w:rPr>
          <w:rFonts w:hint="eastAsia"/>
        </w:rPr>
        <w:t>.</w:t>
      </w:r>
    </w:p>
    <w:p w:rsidR="00F176E0" w:rsidRPr="00314E59" w:rsidRDefault="00F176E0"/>
    <w:p w:rsidR="00F176E0" w:rsidRPr="00400664" w:rsidRDefault="00F176E0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D91D18" w:rsidRDefault="00D91D18"/>
    <w:p w:rsidR="00F176E0" w:rsidRDefault="00F176E0"/>
    <w:p w:rsidR="00D91D18" w:rsidRDefault="00D91D18">
      <w:pPr>
        <w:sectPr w:rsidR="00D91D18" w:rsidSect="00D718C1">
          <w:footerReference w:type="first" r:id="rId6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linePitch="317"/>
        </w:sectPr>
      </w:pPr>
    </w:p>
    <w:p w:rsidR="00F176E0" w:rsidRDefault="00F176E0"/>
    <w:p w:rsidR="00F176E0" w:rsidRDefault="00F176E0"/>
    <w:p w:rsidR="00F176E0" w:rsidRDefault="00F176E0"/>
    <w:p w:rsidR="00F176E0" w:rsidRDefault="009E4FE1" w:rsidP="00541534">
      <w:pPr>
        <w:pStyle w:val="ab"/>
      </w:pPr>
      <w:bookmarkStart w:id="1" w:name="_Toc303880134"/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1"/>
    </w:p>
    <w:p w:rsidR="00F176E0" w:rsidRDefault="00F176E0"/>
    <w:p w:rsidR="00253BD2" w:rsidRDefault="00253BD2"/>
    <w:p w:rsidR="00F176E0" w:rsidRDefault="00F176E0"/>
    <w:p w:rsidR="001C68E3" w:rsidRDefault="003460C2">
      <w:pPr>
        <w:pStyle w:val="12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3E6FCE">
        <w:instrText xml:space="preserve"> TOC \o "1-4" \h \z \u </w:instrText>
      </w:r>
      <w:r>
        <w:fldChar w:fldCharType="separate"/>
      </w:r>
      <w:hyperlink w:anchor="_Toc303880133" w:history="1">
        <w:r w:rsidR="001C68E3" w:rsidRPr="006B70CB">
          <w:rPr>
            <w:rStyle w:val="ad"/>
            <w:rFonts w:hint="eastAsia"/>
            <w:noProof/>
          </w:rPr>
          <w:t>前</w:t>
        </w:r>
        <w:r w:rsidR="001C68E3" w:rsidRPr="006B70CB">
          <w:rPr>
            <w:rStyle w:val="ad"/>
            <w:noProof/>
          </w:rPr>
          <w:t xml:space="preserve">  </w:t>
        </w:r>
        <w:r w:rsidR="001C68E3" w:rsidRPr="006B70CB">
          <w:rPr>
            <w:rStyle w:val="ad"/>
            <w:rFonts w:hint="eastAsia"/>
            <w:noProof/>
          </w:rPr>
          <w:t>言</w:t>
        </w:r>
        <w:r w:rsidR="001C68E3">
          <w:rPr>
            <w:noProof/>
            <w:webHidden/>
          </w:rPr>
          <w:tab/>
        </w:r>
        <w:r w:rsidR="001C68E3">
          <w:rPr>
            <w:noProof/>
            <w:webHidden/>
          </w:rPr>
          <w:fldChar w:fldCharType="begin"/>
        </w:r>
        <w:r w:rsidR="001C68E3">
          <w:rPr>
            <w:noProof/>
            <w:webHidden/>
          </w:rPr>
          <w:instrText xml:space="preserve"> PAGEREF _Toc303880133 \h </w:instrText>
        </w:r>
        <w:r w:rsidR="001C68E3">
          <w:rPr>
            <w:noProof/>
            <w:webHidden/>
          </w:rPr>
        </w:r>
        <w:r w:rsidR="001C68E3">
          <w:rPr>
            <w:noProof/>
            <w:webHidden/>
          </w:rPr>
          <w:fldChar w:fldCharType="separate"/>
        </w:r>
        <w:r w:rsidR="001C68E3">
          <w:rPr>
            <w:noProof/>
            <w:webHidden/>
          </w:rPr>
          <w:t>I</w:t>
        </w:r>
        <w:r w:rsidR="001C68E3">
          <w:rPr>
            <w:noProof/>
            <w:webHidden/>
          </w:rPr>
          <w:fldChar w:fldCharType="end"/>
        </w:r>
      </w:hyperlink>
    </w:p>
    <w:p w:rsidR="001C68E3" w:rsidRDefault="001C68E3">
      <w:pPr>
        <w:pStyle w:val="12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3880134" w:history="1">
        <w:r w:rsidRPr="006B70CB">
          <w:rPr>
            <w:rStyle w:val="ad"/>
            <w:rFonts w:hint="eastAsia"/>
            <w:noProof/>
          </w:rPr>
          <w:t>目</w:t>
        </w:r>
        <w:r w:rsidRPr="006B70CB">
          <w:rPr>
            <w:rStyle w:val="ad"/>
            <w:noProof/>
          </w:rPr>
          <w:t xml:space="preserve">  </w:t>
        </w:r>
        <w:r w:rsidRPr="006B70CB">
          <w:rPr>
            <w:rStyle w:val="ad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_Toc303880134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C68E3" w:rsidRDefault="001C68E3">
      <w:pPr>
        <w:pStyle w:val="12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3880135" w:history="1">
        <w:r w:rsidRPr="006B70CB">
          <w:rPr>
            <w:rStyle w:val="ad"/>
            <w:rFonts w:hint="eastAsia"/>
            <w:noProof/>
          </w:rPr>
          <w:t>第一章</w:t>
        </w:r>
        <w:r w:rsidRPr="006B70CB">
          <w:rPr>
            <w:rStyle w:val="ad"/>
            <w:noProof/>
          </w:rPr>
          <w:t xml:space="preserve"> </w:t>
        </w:r>
        <w:r w:rsidRPr="006B70CB">
          <w:rPr>
            <w:rStyle w:val="ad"/>
            <w:rFonts w:hint="eastAsi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_Toc303880135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8E3" w:rsidRDefault="001C68E3">
      <w:pPr>
        <w:pStyle w:val="2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3880136" w:history="1">
        <w:r w:rsidRPr="006B70CB">
          <w:rPr>
            <w:rStyle w:val="ad"/>
            <w:rFonts w:hint="eastAsia"/>
            <w:noProof/>
          </w:rPr>
          <w:t>一、界面预览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_Toc303880136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8E3" w:rsidRDefault="001C68E3">
      <w:pPr>
        <w:pStyle w:val="12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3880137" w:history="1">
        <w:r w:rsidRPr="006B70CB">
          <w:rPr>
            <w:rStyle w:val="ad"/>
            <w:rFonts w:hint="eastAsia"/>
            <w:noProof/>
          </w:rPr>
          <w:t>第二章</w:t>
        </w:r>
        <w:r w:rsidRPr="006B70CB">
          <w:rPr>
            <w:rStyle w:val="ad"/>
            <w:noProof/>
          </w:rPr>
          <w:t xml:space="preserve"> word</w:t>
        </w:r>
        <w:r w:rsidRPr="006B70CB">
          <w:rPr>
            <w:rStyle w:val="ad"/>
            <w:rFonts w:hint="eastAsia"/>
            <w:noProof/>
          </w:rPr>
          <w:t>打印模板的制作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_Toc303880137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8E3" w:rsidRDefault="001C68E3">
      <w:pPr>
        <w:pStyle w:val="2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3880138" w:history="1">
        <w:r w:rsidRPr="006B70CB">
          <w:rPr>
            <w:rStyle w:val="ad"/>
            <w:rFonts w:hint="eastAsia"/>
            <w:noProof/>
          </w:rPr>
          <w:t>一、</w:t>
        </w:r>
        <w:r w:rsidRPr="006B70CB">
          <w:rPr>
            <w:rStyle w:val="ad"/>
            <w:noProof/>
          </w:rPr>
          <w:t>word</w:t>
        </w:r>
        <w:r w:rsidRPr="006B70CB">
          <w:rPr>
            <w:rStyle w:val="ad"/>
            <w:rFonts w:hint="eastAsia"/>
            <w:noProof/>
          </w:rPr>
          <w:t>打印的运行原理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_Toc303880138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8E3" w:rsidRDefault="001C68E3">
      <w:pPr>
        <w:pStyle w:val="2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3880139" w:history="1">
        <w:r w:rsidRPr="006B70CB">
          <w:rPr>
            <w:rStyle w:val="ad"/>
            <w:rFonts w:hint="eastAsia"/>
            <w:noProof/>
          </w:rPr>
          <w:t>二、</w:t>
        </w:r>
        <w:r w:rsidRPr="006B70CB">
          <w:rPr>
            <w:rStyle w:val="ad"/>
            <w:noProof/>
          </w:rPr>
          <w:t>Word</w:t>
        </w:r>
        <w:r w:rsidRPr="006B70CB">
          <w:rPr>
            <w:rStyle w:val="ad"/>
            <w:rFonts w:hint="eastAsia"/>
            <w:noProof/>
          </w:rPr>
          <w:t>打印模板的位置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_Toc303880139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8E3" w:rsidRDefault="001C68E3">
      <w:pPr>
        <w:pStyle w:val="2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3880140" w:history="1">
        <w:r w:rsidRPr="006B70CB">
          <w:rPr>
            <w:rStyle w:val="ad"/>
            <w:rFonts w:hint="eastAsia"/>
            <w:noProof/>
          </w:rPr>
          <w:t>三、</w:t>
        </w:r>
        <w:r w:rsidRPr="006B70CB">
          <w:rPr>
            <w:rStyle w:val="ad"/>
            <w:noProof/>
          </w:rPr>
          <w:t>word</w:t>
        </w:r>
        <w:r w:rsidRPr="006B70CB">
          <w:rPr>
            <w:rStyle w:val="ad"/>
            <w:rFonts w:hint="eastAsia"/>
            <w:noProof/>
          </w:rPr>
          <w:t>模板中用到的书签说明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_Toc303880140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8E3" w:rsidRDefault="001C68E3">
      <w:pPr>
        <w:pStyle w:val="3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3880141" w:history="1">
        <w:r w:rsidRPr="006B70CB">
          <w:rPr>
            <w:rStyle w:val="ad"/>
            <w:noProof/>
          </w:rPr>
          <w:t>1.</w:t>
        </w:r>
        <w:r w:rsidRPr="006B70CB">
          <w:rPr>
            <w:rStyle w:val="ad"/>
            <w:rFonts w:hint="eastAsia"/>
            <w:noProof/>
          </w:rPr>
          <w:t>制作书签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_Toc303880141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8E3" w:rsidRDefault="001C68E3">
      <w:pPr>
        <w:pStyle w:val="3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3880142" w:history="1">
        <w:r w:rsidRPr="006B70CB">
          <w:rPr>
            <w:rStyle w:val="ad"/>
            <w:noProof/>
          </w:rPr>
          <w:t>2</w:t>
        </w:r>
        <w:r w:rsidRPr="006B70CB">
          <w:rPr>
            <w:rStyle w:val="ad"/>
            <w:rFonts w:hint="eastAsia"/>
            <w:noProof/>
          </w:rPr>
          <w:t>、工作站中用到的书签名称列表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_Toc303880142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68E3" w:rsidRDefault="001C68E3" w:rsidP="001C68E3">
      <w:pPr>
        <w:pStyle w:val="3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3880143" w:history="1">
        <w:r w:rsidRPr="006B70CB">
          <w:rPr>
            <w:rStyle w:val="ad"/>
            <w:noProof/>
          </w:rPr>
          <w:t>3.word</w:t>
        </w:r>
        <w:r w:rsidRPr="006B70CB">
          <w:rPr>
            <w:rStyle w:val="ad"/>
            <w:rFonts w:hint="eastAsia"/>
            <w:noProof/>
          </w:rPr>
          <w:t>打印模板中使用到的宏说明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_Toc303880143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76E0" w:rsidRDefault="003460C2">
      <w:r>
        <w:fldChar w:fldCharType="end"/>
      </w:r>
    </w:p>
    <w:p w:rsidR="00F176E0" w:rsidRDefault="00F176E0"/>
    <w:p w:rsidR="00DE39E1" w:rsidRDefault="00DE39E1"/>
    <w:p w:rsidR="00DE39E1" w:rsidRDefault="00DE39E1"/>
    <w:p w:rsidR="00F176E0" w:rsidRDefault="00F176E0"/>
    <w:p w:rsidR="00253BD2" w:rsidRDefault="00253BD2">
      <w:pPr>
        <w:sectPr w:rsidR="00253BD2" w:rsidSect="00D718C1">
          <w:footerReference w:type="default" r:id="rId7"/>
          <w:footerReference w:type="first" r:id="rId8"/>
          <w:pgSz w:w="11906" w:h="16838" w:code="9"/>
          <w:pgMar w:top="1440" w:right="1797" w:bottom="1440" w:left="1797" w:header="851" w:footer="992" w:gutter="0"/>
          <w:pgNumType w:fmt="upperRoman"/>
          <w:cols w:space="425"/>
          <w:titlePg/>
          <w:docGrid w:linePitch="317"/>
        </w:sectPr>
      </w:pPr>
    </w:p>
    <w:p w:rsidR="00F176E0" w:rsidRDefault="00F176E0"/>
    <w:p w:rsidR="00F176E0" w:rsidRDefault="004375D0" w:rsidP="000F2B89">
      <w:pPr>
        <w:pStyle w:val="ab"/>
      </w:pPr>
      <w:bookmarkStart w:id="2" w:name="_Toc303880135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1F4D72">
        <w:rPr>
          <w:rFonts w:hint="eastAsia"/>
        </w:rPr>
        <w:t>使用说明</w:t>
      </w:r>
      <w:bookmarkEnd w:id="2"/>
    </w:p>
    <w:p w:rsidR="00F176E0" w:rsidRDefault="00F176E0"/>
    <w:p w:rsidR="00F176E0" w:rsidRDefault="00F176E0"/>
    <w:p w:rsidR="00F176E0" w:rsidRPr="00D90C17" w:rsidRDefault="008E08CC" w:rsidP="00D90C17">
      <w:pPr>
        <w:pStyle w:val="112"/>
      </w:pPr>
      <w:bookmarkStart w:id="3" w:name="_Toc303880136"/>
      <w:r w:rsidRPr="00D90C17">
        <w:rPr>
          <w:rFonts w:hint="eastAsia"/>
        </w:rPr>
        <w:t>一、</w:t>
      </w:r>
      <w:r w:rsidR="00400664">
        <w:rPr>
          <w:rFonts w:hint="eastAsia"/>
        </w:rPr>
        <w:t>界面预览</w:t>
      </w:r>
      <w:bookmarkEnd w:id="3"/>
    </w:p>
    <w:p w:rsidR="002B40EC" w:rsidRPr="002B40EC" w:rsidRDefault="00400664" w:rsidP="002B40EC">
      <w:r>
        <w:rPr>
          <w:rFonts w:hint="eastAsia"/>
          <w:noProof/>
        </w:rPr>
        <w:drawing>
          <wp:inline distT="0" distB="0" distL="0" distR="0">
            <wp:extent cx="5278120" cy="3299857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9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B69" w:rsidRDefault="00960153" w:rsidP="007F01EE">
      <w:pPr>
        <w:pStyle w:val="ae"/>
        <w:rPr>
          <w:rFonts w:hint="eastAsia"/>
        </w:rPr>
      </w:pPr>
      <w:r>
        <w:rPr>
          <w:rFonts w:hint="eastAsia"/>
        </w:rPr>
        <w:t>这个界面是主界面，当我们将报告内容描述好后，就可以点击界面上的</w:t>
      </w:r>
      <w:r>
        <w:t>word</w:t>
      </w:r>
      <w:r>
        <w:rPr>
          <w:rFonts w:hint="eastAsia"/>
        </w:rPr>
        <w:t>打印按钮来执行打印</w:t>
      </w:r>
      <w:r>
        <w:rPr>
          <w:rFonts w:hint="eastAsia"/>
          <w:noProof/>
        </w:rPr>
        <w:drawing>
          <wp:inline distT="0" distB="0" distL="0" distR="0">
            <wp:extent cx="1095375" cy="428625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，系统将会打开打印窗口</w:t>
      </w:r>
    </w:p>
    <w:p w:rsidR="00960153" w:rsidRDefault="00960153" w:rsidP="007F01EE">
      <w:pPr>
        <w:pStyle w:val="a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8120" cy="3175151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7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153" w:rsidRPr="00960153" w:rsidRDefault="00960153" w:rsidP="007F01EE">
      <w:pPr>
        <w:pStyle w:val="ae"/>
        <w:rPr>
          <w:rFonts w:hint="eastAsia"/>
        </w:rPr>
      </w:pPr>
    </w:p>
    <w:p w:rsidR="00960153" w:rsidRDefault="00960153" w:rsidP="007F01EE">
      <w:pPr>
        <w:pStyle w:val="ae"/>
        <w:rPr>
          <w:rFonts w:hint="eastAsia"/>
        </w:rPr>
      </w:pPr>
      <w:r>
        <w:rPr>
          <w:rFonts w:hint="eastAsia"/>
        </w:rPr>
        <w:t>此时这个窗口还没有加载</w:t>
      </w:r>
      <w:r>
        <w:rPr>
          <w:rFonts w:hint="eastAsia"/>
        </w:rPr>
        <w:t>word</w:t>
      </w:r>
      <w:r>
        <w:rPr>
          <w:rFonts w:hint="eastAsia"/>
        </w:rPr>
        <w:t>，一般时在主个窗口显示后</w:t>
      </w:r>
      <w:r>
        <w:rPr>
          <w:rFonts w:hint="eastAsia"/>
        </w:rPr>
        <w:t>1.5</w:t>
      </w:r>
      <w:r>
        <w:rPr>
          <w:rFonts w:hint="eastAsia"/>
        </w:rPr>
        <w:t>秒中后</w:t>
      </w:r>
      <w:r>
        <w:rPr>
          <w:rFonts w:hint="eastAsia"/>
        </w:rPr>
        <w:t>word</w:t>
      </w:r>
      <w:r>
        <w:rPr>
          <w:rFonts w:hint="eastAsia"/>
        </w:rPr>
        <w:t>及要打印的内容会被自动加载。如下图所示</w:t>
      </w:r>
    </w:p>
    <w:p w:rsidR="00960153" w:rsidRDefault="00960153" w:rsidP="007F01EE">
      <w:pPr>
        <w:pStyle w:val="ae"/>
        <w:rPr>
          <w:rFonts w:hint="eastAsia"/>
        </w:rPr>
      </w:pPr>
      <w:r>
        <w:rPr>
          <w:noProof/>
        </w:rPr>
        <w:drawing>
          <wp:inline distT="0" distB="0" distL="0" distR="0">
            <wp:extent cx="5657850" cy="41624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86" cy="416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90" w:rsidRPr="0007747A" w:rsidRDefault="00960153" w:rsidP="007F01EE">
      <w:pPr>
        <w:pStyle w:val="ae"/>
      </w:pPr>
      <w:r>
        <w:rPr>
          <w:rFonts w:hint="eastAsia"/>
        </w:rPr>
        <w:t>在这个界面内，可以对内容进行排版和修改，然后执行打印</w:t>
      </w:r>
      <w:r>
        <w:br/>
      </w:r>
    </w:p>
    <w:p w:rsidR="00F176E0" w:rsidRDefault="00F176E0"/>
    <w:p w:rsidR="0093351B" w:rsidRDefault="0093351B"/>
    <w:p w:rsidR="0093351B" w:rsidRDefault="0093351B"/>
    <w:p w:rsidR="00BF2E85" w:rsidRDefault="00BF2E85" w:rsidP="00BF2E85">
      <w:pPr>
        <w:pStyle w:val="ab"/>
      </w:pPr>
      <w:bookmarkStart w:id="4" w:name="_Toc303880137"/>
      <w:r>
        <w:rPr>
          <w:rFonts w:hint="eastAsia"/>
        </w:rPr>
        <w:t>第</w:t>
      </w:r>
      <w:r w:rsidR="00A34F91">
        <w:rPr>
          <w:rFonts w:hint="eastAsia"/>
        </w:rPr>
        <w:t>二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14E59">
        <w:rPr>
          <w:rFonts w:hint="eastAsia"/>
        </w:rPr>
        <w:t>word</w:t>
      </w:r>
      <w:r w:rsidR="00314E59">
        <w:rPr>
          <w:rFonts w:hint="eastAsia"/>
        </w:rPr>
        <w:t>打印模板的制作</w:t>
      </w:r>
      <w:bookmarkEnd w:id="4"/>
    </w:p>
    <w:p w:rsidR="00BF2E85" w:rsidRDefault="00BF2E85" w:rsidP="00BF2E85"/>
    <w:p w:rsidR="00BF2E85" w:rsidRDefault="00BF2E85" w:rsidP="00BF2E85"/>
    <w:p w:rsidR="00BF2E85" w:rsidRPr="00D90C17" w:rsidRDefault="00BF2E85" w:rsidP="00BF2E85">
      <w:pPr>
        <w:pStyle w:val="112"/>
      </w:pPr>
      <w:bookmarkStart w:id="5" w:name="_Toc303880138"/>
      <w:r w:rsidRPr="00D90C17">
        <w:rPr>
          <w:rFonts w:hint="eastAsia"/>
        </w:rPr>
        <w:t>一、</w:t>
      </w:r>
      <w:r w:rsidR="00314E59">
        <w:t>word</w:t>
      </w:r>
      <w:r w:rsidR="00314E59">
        <w:rPr>
          <w:rFonts w:hint="eastAsia"/>
        </w:rPr>
        <w:t>打印的运行原理</w:t>
      </w:r>
      <w:bookmarkEnd w:id="5"/>
    </w:p>
    <w:p w:rsidR="00BF2E85" w:rsidRPr="008223DC" w:rsidRDefault="00314E59" w:rsidP="007F01EE">
      <w:pPr>
        <w:pStyle w:val="ae"/>
      </w:pPr>
      <w:r>
        <w:rPr>
          <w:rFonts w:hint="eastAsia"/>
        </w:rPr>
        <w:t>程序打印时先加载我们事先制作的</w:t>
      </w:r>
      <w:r>
        <w:t>word</w:t>
      </w:r>
      <w:r>
        <w:rPr>
          <w:rFonts w:hint="eastAsia"/>
        </w:rPr>
        <w:t>模板，然后通过模板中的书签将要打印的内容插入到</w:t>
      </w:r>
      <w:r>
        <w:rPr>
          <w:rFonts w:hint="eastAsia"/>
        </w:rPr>
        <w:t>word</w:t>
      </w:r>
      <w:r>
        <w:rPr>
          <w:rFonts w:hint="eastAsia"/>
        </w:rPr>
        <w:t>方档中去，并运行模板中的宏来重新调节图片的大小，最后由用户来查看这个</w:t>
      </w:r>
      <w:r>
        <w:t>word</w:t>
      </w:r>
      <w:r>
        <w:rPr>
          <w:rFonts w:hint="eastAsia"/>
        </w:rPr>
        <w:t>文档，作出修改，如无问题则由</w:t>
      </w:r>
      <w:r>
        <w:t>word</w:t>
      </w:r>
      <w:r>
        <w:rPr>
          <w:rFonts w:hint="eastAsia"/>
        </w:rPr>
        <w:t>执行打印</w:t>
      </w:r>
      <w:r w:rsidR="00BF2E85" w:rsidRPr="008223DC">
        <w:rPr>
          <w:rFonts w:hint="eastAsia"/>
        </w:rPr>
        <w:t>。</w:t>
      </w:r>
    </w:p>
    <w:p w:rsidR="00BF2E85" w:rsidRDefault="00BF2E85" w:rsidP="00BF2E85"/>
    <w:p w:rsidR="00BF2E85" w:rsidRDefault="00CC548B" w:rsidP="00CC548B">
      <w:pPr>
        <w:pStyle w:val="112"/>
        <w:rPr>
          <w:rFonts w:hint="eastAsia"/>
        </w:rPr>
      </w:pPr>
      <w:bookmarkStart w:id="6" w:name="_Toc303880139"/>
      <w:r>
        <w:rPr>
          <w:rFonts w:hint="eastAsia"/>
        </w:rPr>
        <w:t>二、</w:t>
      </w:r>
      <w:r>
        <w:t>Word</w:t>
      </w:r>
      <w:r>
        <w:rPr>
          <w:rFonts w:hint="eastAsia"/>
        </w:rPr>
        <w:t>打印模板的位置</w:t>
      </w:r>
      <w:bookmarkEnd w:id="6"/>
    </w:p>
    <w:p w:rsidR="00423295" w:rsidRDefault="00423295" w:rsidP="007F01EE">
      <w:pPr>
        <w:pStyle w:val="ae"/>
        <w:rPr>
          <w:rFonts w:hint="eastAsia"/>
        </w:rPr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打印的模板文件位于</w:t>
      </w:r>
      <w:r w:rsidRPr="00423295">
        <w:t>D:\stusdata\releaseVTOK\rpt</w:t>
      </w:r>
      <w:r>
        <w:rPr>
          <w:rFonts w:hint="eastAsia"/>
        </w:rPr>
        <w:t>目录内</w:t>
      </w:r>
      <w:r>
        <w:rPr>
          <w:rFonts w:hint="eastAsia"/>
        </w:rPr>
        <w:t>*.dot</w:t>
      </w:r>
      <w:r>
        <w:rPr>
          <w:rFonts w:hint="eastAsia"/>
        </w:rPr>
        <w:t>的文件，命名规则如下：</w:t>
      </w:r>
      <w:r>
        <w:rPr>
          <w:rFonts w:hint="eastAsia"/>
        </w:rPr>
        <w:t>[</w:t>
      </w:r>
      <w:r>
        <w:rPr>
          <w:rFonts w:hint="eastAsia"/>
        </w:rPr>
        <w:t>纸张类型</w:t>
      </w:r>
      <w:r>
        <w:rPr>
          <w:rFonts w:hint="eastAsia"/>
        </w:rPr>
        <w:t>]+P+[</w:t>
      </w:r>
      <w:r>
        <w:rPr>
          <w:rFonts w:hint="eastAsia"/>
        </w:rPr>
        <w:t>图片数量</w:t>
      </w:r>
      <w:r>
        <w:rPr>
          <w:rFonts w:hint="eastAsia"/>
        </w:rPr>
        <w:t>]+[.</w:t>
      </w:r>
      <w:r>
        <w:rPr>
          <w:rFonts w:hint="eastAsia"/>
        </w:rPr>
        <w:t>扩展名</w:t>
      </w:r>
      <w:r>
        <w:rPr>
          <w:rFonts w:hint="eastAsia"/>
        </w:rPr>
        <w:t>]</w:t>
      </w:r>
    </w:p>
    <w:p w:rsidR="00423295" w:rsidRDefault="00423295" w:rsidP="007F01EE">
      <w:pPr>
        <w:pStyle w:val="ae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:A4p3.dot </w:t>
      </w:r>
      <w:r>
        <w:rPr>
          <w:rFonts w:hint="eastAsia"/>
        </w:rPr>
        <w:t>代表</w:t>
      </w:r>
      <w:r>
        <w:rPr>
          <w:rFonts w:hint="eastAsia"/>
        </w:rPr>
        <w:t>a4</w:t>
      </w:r>
      <w:r>
        <w:rPr>
          <w:rFonts w:hint="eastAsia"/>
        </w:rPr>
        <w:t>纸张的</w:t>
      </w:r>
      <w:r w:rsidR="00493F2F">
        <w:rPr>
          <w:rFonts w:hint="eastAsia"/>
        </w:rPr>
        <w:t>3</w:t>
      </w:r>
      <w:r w:rsidR="00493F2F">
        <w:rPr>
          <w:rFonts w:hint="eastAsia"/>
        </w:rPr>
        <w:t>幅图的报告</w:t>
      </w:r>
    </w:p>
    <w:p w:rsidR="00493F2F" w:rsidRDefault="00493F2F" w:rsidP="007F01EE">
      <w:pPr>
        <w:pStyle w:val="ae"/>
        <w:rPr>
          <w:rFonts w:hint="eastAsia"/>
        </w:rPr>
      </w:pPr>
      <w:r>
        <w:rPr>
          <w:rFonts w:hint="eastAsia"/>
        </w:rPr>
        <w:t xml:space="preserve">  </w:t>
      </w:r>
      <w:r w:rsidR="00291D6C">
        <w:rPr>
          <w:rFonts w:hint="eastAsia"/>
        </w:rPr>
        <w:t xml:space="preserve"> </w:t>
      </w:r>
    </w:p>
    <w:p w:rsidR="00493F2F" w:rsidRDefault="00493F2F" w:rsidP="007F01EE">
      <w:pPr>
        <w:pStyle w:val="ae"/>
        <w:rPr>
          <w:rFonts w:hint="eastAsia"/>
        </w:rPr>
      </w:pPr>
      <w:r w:rsidRPr="00EA1FD8">
        <w:rPr>
          <w:rFonts w:hint="eastAsia"/>
          <w:highlight w:val="yellow"/>
        </w:rPr>
        <w:t>注：</w:t>
      </w:r>
      <w:r w:rsidRPr="00EA1FD8">
        <w:rPr>
          <w:rFonts w:hint="eastAsia"/>
          <w:highlight w:val="yellow"/>
        </w:rPr>
        <w:t>*.dot</w:t>
      </w:r>
      <w:r w:rsidR="00EA1FD8" w:rsidRPr="00EA1FD8">
        <w:rPr>
          <w:rFonts w:hint="eastAsia"/>
          <w:highlight w:val="yellow"/>
        </w:rPr>
        <w:t>文件是</w:t>
      </w:r>
      <w:r w:rsidR="00EA1FD8" w:rsidRPr="00EA1FD8">
        <w:rPr>
          <w:highlight w:val="yellow"/>
        </w:rPr>
        <w:t>word</w:t>
      </w:r>
      <w:r w:rsidR="00EA1FD8" w:rsidRPr="00EA1FD8">
        <w:rPr>
          <w:rFonts w:hint="eastAsia"/>
          <w:highlight w:val="yellow"/>
        </w:rPr>
        <w:t>的标准模版文件，打开方法，只能是先打开</w:t>
      </w:r>
      <w:r w:rsidR="00EA1FD8" w:rsidRPr="00EA1FD8">
        <w:rPr>
          <w:rFonts w:hint="eastAsia"/>
          <w:highlight w:val="yellow"/>
        </w:rPr>
        <w:t>word</w:t>
      </w:r>
      <w:r w:rsidR="00EA1FD8" w:rsidRPr="00EA1FD8">
        <w:rPr>
          <w:rFonts w:hint="eastAsia"/>
          <w:highlight w:val="yellow"/>
        </w:rPr>
        <w:t>再用的打开命令来打开它，不能用双击来打开</w:t>
      </w:r>
      <w:r w:rsidR="00EA1FD8" w:rsidRPr="00EA1FD8">
        <w:rPr>
          <w:rFonts w:hint="eastAsia"/>
          <w:highlight w:val="yellow"/>
        </w:rPr>
        <w:t>:</w:t>
      </w:r>
      <w:r w:rsidR="00291D6C">
        <w:rPr>
          <w:rFonts w:hint="eastAsia"/>
        </w:rPr>
        <w:t xml:space="preserve"> </w:t>
      </w:r>
    </w:p>
    <w:p w:rsidR="00EA1FD8" w:rsidRDefault="00EA1FD8" w:rsidP="00EA1FD8">
      <w:pPr>
        <w:pStyle w:val="112"/>
        <w:rPr>
          <w:rFonts w:hint="eastAsia"/>
        </w:rPr>
      </w:pPr>
      <w:bookmarkStart w:id="7" w:name="_Toc303880140"/>
      <w:r>
        <w:rPr>
          <w:rFonts w:hint="eastAsia"/>
        </w:rPr>
        <w:t>三、</w:t>
      </w:r>
      <w:r>
        <w:rPr>
          <w:rFonts w:hint="eastAsia"/>
        </w:rPr>
        <w:t>word</w:t>
      </w:r>
      <w:r>
        <w:rPr>
          <w:rFonts w:hint="eastAsia"/>
        </w:rPr>
        <w:t>模板中用到的书签说明</w:t>
      </w:r>
      <w:bookmarkEnd w:id="7"/>
    </w:p>
    <w:p w:rsidR="00EE2061" w:rsidRDefault="00EE2061" w:rsidP="00EE2061">
      <w:pPr>
        <w:pStyle w:val="1110"/>
        <w:rPr>
          <w:rFonts w:hint="eastAsia"/>
        </w:rPr>
      </w:pPr>
      <w:bookmarkStart w:id="8" w:name="_Toc303880141"/>
      <w:r>
        <w:rPr>
          <w:rFonts w:hint="eastAsia"/>
        </w:rPr>
        <w:t>1.</w:t>
      </w:r>
      <w:r>
        <w:rPr>
          <w:rFonts w:hint="eastAsia"/>
        </w:rPr>
        <w:t>制作书签</w:t>
      </w:r>
      <w:bookmarkEnd w:id="8"/>
    </w:p>
    <w:p w:rsidR="00EA1FD8" w:rsidRDefault="00EA1FD8" w:rsidP="007F01EE">
      <w:pPr>
        <w:pStyle w:val="ae"/>
        <w:rPr>
          <w:rFonts w:hint="eastAsia"/>
        </w:rPr>
      </w:pPr>
      <w:r>
        <w:rPr>
          <w:rFonts w:hint="eastAsia"/>
        </w:rPr>
        <w:t>书签是</w:t>
      </w:r>
      <w:r>
        <w:rPr>
          <w:rFonts w:hint="eastAsia"/>
        </w:rPr>
        <w:t>word</w:t>
      </w:r>
      <w:r>
        <w:rPr>
          <w:rFonts w:hint="eastAsia"/>
        </w:rPr>
        <w:t>中的一个很有用的功能之一，制作书签的方法是：</w:t>
      </w:r>
    </w:p>
    <w:p w:rsidR="00EA1FD8" w:rsidRDefault="00EA1FD8" w:rsidP="007F01EE">
      <w:pPr>
        <w:pStyle w:val="ae"/>
        <w:rPr>
          <w:rFonts w:hint="eastAsia"/>
        </w:rPr>
      </w:pPr>
      <w:r w:rsidRPr="00EA1FD8">
        <w:rPr>
          <w:rFonts w:hint="eastAsia"/>
        </w:rPr>
        <w:t>word2003:</w:t>
      </w:r>
    </w:p>
    <w:p w:rsidR="00EA1FD8" w:rsidRDefault="00EA1FD8" w:rsidP="00EE2061">
      <w:pPr>
        <w:rPr>
          <w:rFonts w:hint="eastAsia"/>
        </w:rPr>
      </w:pPr>
      <w:r>
        <w:rPr>
          <w:rFonts w:hint="eastAsia"/>
        </w:rPr>
        <w:t>首先在</w:t>
      </w:r>
      <w:r>
        <w:rPr>
          <w:rFonts w:hint="eastAsia"/>
        </w:rPr>
        <w:t>word</w:t>
      </w:r>
      <w:r>
        <w:rPr>
          <w:rFonts w:hint="eastAsia"/>
        </w:rPr>
        <w:t>模板用鼠标选黑要作为书签的文字，然后点菜单</w:t>
      </w:r>
      <w:r>
        <w:t>”</w:t>
      </w:r>
      <w:r>
        <w:rPr>
          <w:rFonts w:hint="eastAsia"/>
        </w:rPr>
        <w:t>插入</w:t>
      </w:r>
      <w:r>
        <w:t>”</w:t>
      </w:r>
      <w:r>
        <w:rPr>
          <w:rFonts w:hint="eastAsia"/>
        </w:rPr>
        <w:t>-&gt;</w:t>
      </w:r>
      <w:r>
        <w:rPr>
          <w:rFonts w:hint="eastAsia"/>
        </w:rPr>
        <w:t>‘书签’如下图所示</w:t>
      </w:r>
    </w:p>
    <w:p w:rsidR="00EE2061" w:rsidRDefault="00EE2061" w:rsidP="007F01EE">
      <w:pPr>
        <w:pStyle w:val="ae"/>
        <w:rPr>
          <w:rFonts w:hint="eastAsia"/>
          <w:noProof/>
        </w:rPr>
      </w:pPr>
    </w:p>
    <w:p w:rsidR="00EA1FD8" w:rsidRDefault="00EE2061" w:rsidP="007F01EE">
      <w:pPr>
        <w:pStyle w:val="a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1575" cy="44100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61" w:rsidRDefault="00EE2061" w:rsidP="007F01EE">
      <w:pPr>
        <w:pStyle w:val="a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1100" cy="37623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61" w:rsidRDefault="00EE2061" w:rsidP="00EE2061">
      <w:pPr>
        <w:rPr>
          <w:rFonts w:hint="eastAsia"/>
        </w:rPr>
      </w:pPr>
      <w:r>
        <w:rPr>
          <w:rFonts w:hint="eastAsia"/>
        </w:rPr>
        <w:t>在书签名中输入新的书签名后点添加</w:t>
      </w:r>
      <w:r>
        <w:rPr>
          <w:rFonts w:hint="eastAsia"/>
        </w:rPr>
        <w:t>!</w:t>
      </w:r>
    </w:p>
    <w:p w:rsidR="00BF2E85" w:rsidRDefault="00EE2061" w:rsidP="00BF2E85">
      <w:pPr>
        <w:pStyle w:val="1110"/>
      </w:pPr>
      <w:bookmarkStart w:id="9" w:name="_Toc303880142"/>
      <w:r>
        <w:rPr>
          <w:rFonts w:hint="eastAsia"/>
        </w:rPr>
        <w:t>2</w:t>
      </w:r>
      <w:r w:rsidR="00BF2E85">
        <w:rPr>
          <w:rFonts w:hint="eastAsia"/>
        </w:rPr>
        <w:t>、</w:t>
      </w:r>
      <w:r>
        <w:rPr>
          <w:rFonts w:hint="eastAsia"/>
        </w:rPr>
        <w:t>工作站中用到的书签名称列表</w:t>
      </w:r>
      <w:bookmarkEnd w:id="9"/>
    </w:p>
    <w:p w:rsidR="00EE2061" w:rsidRDefault="00EE2061" w:rsidP="007F01EE">
      <w:pPr>
        <w:pStyle w:val="ae"/>
        <w:rPr>
          <w:rFonts w:hint="eastAsia"/>
        </w:rPr>
      </w:pPr>
    </w:p>
    <w:tbl>
      <w:tblPr>
        <w:tblStyle w:val="af6"/>
        <w:tblW w:w="0" w:type="auto"/>
        <w:jc w:val="center"/>
        <w:tblLook w:val="04A0"/>
      </w:tblPr>
      <w:tblGrid>
        <w:gridCol w:w="1975"/>
        <w:gridCol w:w="6553"/>
      </w:tblGrid>
      <w:tr w:rsidR="00EE2061" w:rsidRPr="00EE2061" w:rsidTr="00EE2061">
        <w:trPr>
          <w:jc w:val="center"/>
        </w:trPr>
        <w:tc>
          <w:tcPr>
            <w:tcW w:w="2235" w:type="dxa"/>
            <w:shd w:val="clear" w:color="auto" w:fill="EEECE1" w:themeFill="background2"/>
          </w:tcPr>
          <w:p w:rsidR="00EE2061" w:rsidRPr="00242EE1" w:rsidRDefault="00EE2061" w:rsidP="007F01EE">
            <w:pPr>
              <w:pStyle w:val="ae"/>
              <w:rPr>
                <w:rFonts w:hint="eastAsia"/>
                <w:b/>
              </w:rPr>
            </w:pPr>
            <w:r w:rsidRPr="00242EE1">
              <w:rPr>
                <w:rFonts w:hint="eastAsia"/>
                <w:b/>
              </w:rPr>
              <w:t>书签名称</w:t>
            </w:r>
          </w:p>
        </w:tc>
        <w:tc>
          <w:tcPr>
            <w:tcW w:w="7796" w:type="dxa"/>
            <w:shd w:val="clear" w:color="auto" w:fill="EEECE1" w:themeFill="background2"/>
          </w:tcPr>
          <w:p w:rsidR="00EE2061" w:rsidRPr="00242EE1" w:rsidRDefault="00EE2061" w:rsidP="007F01EE">
            <w:pPr>
              <w:pStyle w:val="ae"/>
              <w:rPr>
                <w:rFonts w:hint="eastAsia"/>
                <w:b/>
              </w:rPr>
            </w:pPr>
            <w:r w:rsidRPr="00242EE1">
              <w:rPr>
                <w:rFonts w:hint="eastAsia"/>
                <w:b/>
              </w:rPr>
              <w:t>详细说明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超声号</w:t>
            </w:r>
          </w:p>
        </w:tc>
        <w:tc>
          <w:tcPr>
            <w:tcW w:w="7796" w:type="dxa"/>
          </w:tcPr>
          <w:p w:rsidR="00EE2061" w:rsidRDefault="00F67B0A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超声检查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姓名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F67B0A" w:rsidTr="00EE2061">
        <w:trPr>
          <w:jc w:val="center"/>
        </w:trPr>
        <w:tc>
          <w:tcPr>
            <w:tcW w:w="2235" w:type="dxa"/>
          </w:tcPr>
          <w:p w:rsidR="00F67B0A" w:rsidRPr="00EE2061" w:rsidRDefault="00F67B0A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门诊号</w:t>
            </w:r>
          </w:p>
        </w:tc>
        <w:tc>
          <w:tcPr>
            <w:tcW w:w="7796" w:type="dxa"/>
          </w:tcPr>
          <w:p w:rsidR="00F67B0A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门诊号</w:t>
            </w:r>
            <w:r w:rsidR="00F67B0A">
              <w:tab/>
            </w:r>
          </w:p>
        </w:tc>
      </w:tr>
      <w:tr w:rsidR="00F67B0A" w:rsidTr="00EE2061">
        <w:trPr>
          <w:jc w:val="center"/>
        </w:trPr>
        <w:tc>
          <w:tcPr>
            <w:tcW w:w="2235" w:type="dxa"/>
          </w:tcPr>
          <w:p w:rsidR="00F67B0A" w:rsidRPr="00EE2061" w:rsidRDefault="00F67B0A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住院号</w:t>
            </w:r>
          </w:p>
        </w:tc>
        <w:tc>
          <w:tcPr>
            <w:tcW w:w="7796" w:type="dxa"/>
          </w:tcPr>
          <w:p w:rsidR="00F67B0A" w:rsidRDefault="00AD36AD" w:rsidP="007F01EE">
            <w:pPr>
              <w:pStyle w:val="ae"/>
            </w:pPr>
            <w:r>
              <w:rPr>
                <w:rFonts w:hint="eastAsia"/>
              </w:rPr>
              <w:t>住院号</w:t>
            </w:r>
          </w:p>
        </w:tc>
      </w:tr>
      <w:tr w:rsidR="00F67B0A" w:rsidTr="00EE2061">
        <w:trPr>
          <w:jc w:val="center"/>
        </w:trPr>
        <w:tc>
          <w:tcPr>
            <w:tcW w:w="2235" w:type="dxa"/>
          </w:tcPr>
          <w:p w:rsidR="00F67B0A" w:rsidRPr="00EE2061" w:rsidRDefault="00F67B0A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体检号</w:t>
            </w:r>
          </w:p>
        </w:tc>
        <w:tc>
          <w:tcPr>
            <w:tcW w:w="7796" w:type="dxa"/>
          </w:tcPr>
          <w:p w:rsidR="00F67B0A" w:rsidRDefault="00AD36AD" w:rsidP="007F01EE">
            <w:pPr>
              <w:pStyle w:val="ae"/>
            </w:pPr>
            <w:r>
              <w:rPr>
                <w:rFonts w:hint="eastAsia"/>
              </w:rPr>
              <w:t>体检号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性别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年龄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科别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申请科室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检查部位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检查部位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临床诊断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临床诊断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检查所见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检查所见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检查结论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检查结论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建议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报告医师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报告医师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会诊医师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会诊医师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检查医师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检查医师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 w:rsidRPr="00EE2061">
              <w:rPr>
                <w:rFonts w:hint="eastAsia"/>
              </w:rPr>
              <w:t>就诊日期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检查日期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ic1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要打印的第一幅图，如果存在就会打印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ic2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要打印的第二幅图，如果存在就会打印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ic3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要打印的第三幅图，如果存在就会打印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ic4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要打印的第四幅图，如果存在就会打印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ic5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要打印的第五幅图，如果存在就会打印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Pr="00EE2061" w:rsidRDefault="00EE2061" w:rsidP="007F01EE">
            <w:pPr>
              <w:pStyle w:val="ae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ic6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要打印的第六幅图，如果存在就会打印</w:t>
            </w:r>
          </w:p>
        </w:tc>
      </w:tr>
      <w:tr w:rsidR="00EE2061" w:rsidTr="00EE2061">
        <w:trPr>
          <w:jc w:val="center"/>
        </w:trPr>
        <w:tc>
          <w:tcPr>
            <w:tcW w:w="2235" w:type="dxa"/>
          </w:tcPr>
          <w:p w:rsidR="00EE2061" w:rsidRDefault="00EE2061" w:rsidP="007F01EE">
            <w:pPr>
              <w:pStyle w:val="ae"/>
            </w:pPr>
            <w:r>
              <w:rPr>
                <w:rFonts w:hint="eastAsia"/>
              </w:rPr>
              <w:t>PicCL</w:t>
            </w:r>
          </w:p>
        </w:tc>
        <w:tc>
          <w:tcPr>
            <w:tcW w:w="7796" w:type="dxa"/>
          </w:tcPr>
          <w:p w:rsidR="00EE2061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要打印的测量表格图，如果存在就会打印</w:t>
            </w:r>
          </w:p>
        </w:tc>
      </w:tr>
      <w:tr w:rsidR="00AD36AD" w:rsidTr="007F01EE">
        <w:trPr>
          <w:trHeight w:val="744"/>
          <w:jc w:val="center"/>
        </w:trPr>
        <w:tc>
          <w:tcPr>
            <w:tcW w:w="10031" w:type="dxa"/>
            <w:gridSpan w:val="2"/>
          </w:tcPr>
          <w:p w:rsidR="00AD36AD" w:rsidRDefault="00AD36AD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注：以上书签在程序运行时都会给内容，但具体您在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模板中是否使用些书签由你自已决定，程序不会报错！</w:t>
            </w:r>
          </w:p>
        </w:tc>
      </w:tr>
    </w:tbl>
    <w:p w:rsidR="00AD36AD" w:rsidRDefault="00AD36AD" w:rsidP="007F01EE">
      <w:pPr>
        <w:pStyle w:val="ae"/>
        <w:rPr>
          <w:rFonts w:hint="eastAsia"/>
        </w:rPr>
      </w:pPr>
    </w:p>
    <w:p w:rsidR="00AD36AD" w:rsidRDefault="00AD36AD" w:rsidP="00AD36AD">
      <w:pPr>
        <w:pStyle w:val="1110"/>
        <w:rPr>
          <w:rFonts w:hint="eastAsia"/>
        </w:rPr>
      </w:pPr>
      <w:bookmarkStart w:id="10" w:name="_Toc303880143"/>
      <w:r>
        <w:rPr>
          <w:rFonts w:hint="eastAsia"/>
        </w:rPr>
        <w:t>3.word</w:t>
      </w:r>
      <w:r>
        <w:rPr>
          <w:rFonts w:hint="eastAsia"/>
        </w:rPr>
        <w:t>打印模板中使用到的宏说明</w:t>
      </w:r>
      <w:bookmarkEnd w:id="10"/>
    </w:p>
    <w:p w:rsidR="00FB6465" w:rsidRDefault="00AD36AD" w:rsidP="007F01EE">
      <w:pPr>
        <w:pStyle w:val="ae"/>
        <w:rPr>
          <w:rFonts w:hint="eastAsia"/>
        </w:rPr>
      </w:pPr>
      <w:r>
        <w:t>Word</w:t>
      </w:r>
      <w:r>
        <w:rPr>
          <w:rFonts w:hint="eastAsia"/>
        </w:rPr>
        <w:t>中的宏是一个很有用的工具，我们可以用它来批量执行一些操作，例如我样可以用来打调节打印图像在</w:t>
      </w:r>
      <w:r>
        <w:t>word</w:t>
      </w:r>
      <w:r>
        <w:rPr>
          <w:rFonts w:hint="eastAsia"/>
        </w:rPr>
        <w:t xml:space="preserve"> </w:t>
      </w:r>
      <w:r w:rsidR="00FB6465">
        <w:rPr>
          <w:rFonts w:hint="eastAsia"/>
        </w:rPr>
        <w:t>中的大小。</w:t>
      </w:r>
    </w:p>
    <w:p w:rsidR="00FB6465" w:rsidRDefault="00FB6465" w:rsidP="007F01EE">
      <w:pPr>
        <w:pStyle w:val="ae"/>
        <w:rPr>
          <w:rFonts w:hint="eastAsia"/>
          <w:spacing w:val="8"/>
        </w:rPr>
      </w:pPr>
      <w:r>
        <w:rPr>
          <w:rFonts w:hint="eastAsia"/>
        </w:rPr>
        <w:t>查看并编辑宏的方法是：</w:t>
      </w:r>
      <w:r>
        <w:rPr>
          <w:spacing w:val="8"/>
        </w:rPr>
        <w:t>“</w:t>
      </w:r>
      <w:r>
        <w:rPr>
          <w:spacing w:val="8"/>
        </w:rPr>
        <w:t>工具</w:t>
      </w:r>
      <w:r>
        <w:rPr>
          <w:spacing w:val="8"/>
        </w:rPr>
        <w:t>”—“</w:t>
      </w:r>
      <w:r>
        <w:rPr>
          <w:spacing w:val="8"/>
        </w:rPr>
        <w:t>宏</w:t>
      </w:r>
      <w:r>
        <w:rPr>
          <w:spacing w:val="8"/>
        </w:rPr>
        <w:t>”</w:t>
      </w:r>
    </w:p>
    <w:p w:rsidR="00FB6465" w:rsidRDefault="00FB6465" w:rsidP="007F01EE">
      <w:pPr>
        <w:pStyle w:val="ae"/>
        <w:rPr>
          <w:rFonts w:hint="eastAsia"/>
        </w:rPr>
      </w:pPr>
      <w:r>
        <w:rPr>
          <w:rFonts w:hint="eastAsia"/>
        </w:rPr>
        <w:t>如下图所示</w:t>
      </w:r>
    </w:p>
    <w:p w:rsidR="00FB6465" w:rsidRDefault="00FB6465" w:rsidP="007F01EE">
      <w:pPr>
        <w:pStyle w:val="ae"/>
        <w:rPr>
          <w:rFonts w:hint="eastAsia"/>
        </w:rPr>
      </w:pPr>
      <w:r>
        <w:rPr>
          <w:noProof/>
        </w:rPr>
        <w:drawing>
          <wp:inline distT="0" distB="0" distL="0" distR="0">
            <wp:extent cx="5562600" cy="33147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970" w:rsidRDefault="00E51970" w:rsidP="007F01EE">
      <w:pPr>
        <w:pStyle w:val="a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86250" cy="29527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970" w:rsidRDefault="00E51970" w:rsidP="007F01EE">
      <w:pPr>
        <w:pStyle w:val="ae"/>
        <w:rPr>
          <w:rFonts w:hint="eastAsia"/>
        </w:rPr>
      </w:pPr>
      <w:r>
        <w:rPr>
          <w:rFonts w:hint="eastAsia"/>
        </w:rPr>
        <w:t>在这我们可以创建新宏或修改现有的宏。</w:t>
      </w:r>
    </w:p>
    <w:p w:rsidR="00E51970" w:rsidRDefault="00E51970" w:rsidP="007F01EE">
      <w:pPr>
        <w:pStyle w:val="ae"/>
        <w:rPr>
          <w:rFonts w:hint="eastAsia"/>
        </w:rPr>
      </w:pPr>
    </w:p>
    <w:p w:rsidR="00E51970" w:rsidRDefault="007F01EE" w:rsidP="007F01EE">
      <w:pPr>
        <w:pStyle w:val="ae"/>
        <w:rPr>
          <w:rFonts w:hint="eastAsia"/>
        </w:rPr>
      </w:pPr>
      <w:r>
        <w:rPr>
          <w:rFonts w:hint="eastAsia"/>
        </w:rPr>
        <w:t>下表中是我们用到的两个宏</w:t>
      </w:r>
      <w:r w:rsidR="00E51970">
        <w:rPr>
          <w:rFonts w:hint="eastAsia"/>
        </w:rPr>
        <w:tab/>
      </w:r>
    </w:p>
    <w:tbl>
      <w:tblPr>
        <w:tblStyle w:val="af6"/>
        <w:tblW w:w="0" w:type="auto"/>
        <w:tblLook w:val="04A0"/>
      </w:tblPr>
      <w:tblGrid>
        <w:gridCol w:w="1761"/>
        <w:gridCol w:w="5586"/>
        <w:gridCol w:w="1181"/>
      </w:tblGrid>
      <w:tr w:rsidR="00E51970" w:rsidRPr="00E51970" w:rsidTr="007F01EE">
        <w:tc>
          <w:tcPr>
            <w:tcW w:w="2008" w:type="dxa"/>
            <w:shd w:val="clear" w:color="auto" w:fill="EEECE1" w:themeFill="background2"/>
            <w:vAlign w:val="center"/>
          </w:tcPr>
          <w:p w:rsidR="00E51970" w:rsidRPr="007F01EE" w:rsidRDefault="00E51970" w:rsidP="007F01EE">
            <w:pPr>
              <w:pStyle w:val="ae"/>
              <w:jc w:val="center"/>
              <w:rPr>
                <w:rFonts w:hint="eastAsia"/>
                <w:b/>
              </w:rPr>
            </w:pPr>
            <w:r w:rsidRPr="007F01EE">
              <w:rPr>
                <w:rFonts w:hint="eastAsia"/>
                <w:b/>
              </w:rPr>
              <w:t>宏名称</w:t>
            </w:r>
          </w:p>
        </w:tc>
        <w:tc>
          <w:tcPr>
            <w:tcW w:w="6747" w:type="dxa"/>
            <w:shd w:val="clear" w:color="auto" w:fill="EEECE1" w:themeFill="background2"/>
          </w:tcPr>
          <w:p w:rsidR="00E51970" w:rsidRPr="00E51970" w:rsidRDefault="00E51970" w:rsidP="007F01EE">
            <w:pPr>
              <w:pStyle w:val="ae"/>
              <w:jc w:val="center"/>
              <w:rPr>
                <w:rFonts w:hint="eastAsia"/>
              </w:rPr>
            </w:pPr>
            <w:r w:rsidRPr="00E51970">
              <w:rPr>
                <w:rFonts w:hint="eastAsia"/>
              </w:rPr>
              <w:t>代码</w:t>
            </w:r>
          </w:p>
        </w:tc>
        <w:tc>
          <w:tcPr>
            <w:tcW w:w="1927" w:type="dxa"/>
            <w:shd w:val="clear" w:color="auto" w:fill="EEECE1" w:themeFill="background2"/>
          </w:tcPr>
          <w:p w:rsidR="00E51970" w:rsidRPr="00E51970" w:rsidRDefault="00E51970" w:rsidP="007F01EE">
            <w:pPr>
              <w:pStyle w:val="ae"/>
              <w:jc w:val="center"/>
              <w:rPr>
                <w:rFonts w:hint="eastAsia"/>
              </w:rPr>
            </w:pPr>
            <w:r w:rsidRPr="00E51970">
              <w:rPr>
                <w:rFonts w:hint="eastAsia"/>
              </w:rPr>
              <w:t>备注</w:t>
            </w:r>
          </w:p>
        </w:tc>
      </w:tr>
      <w:tr w:rsidR="00E51970" w:rsidTr="007F01EE">
        <w:tc>
          <w:tcPr>
            <w:tcW w:w="2008" w:type="dxa"/>
            <w:vAlign w:val="center"/>
          </w:tcPr>
          <w:p w:rsidR="00E51970" w:rsidRPr="007F01EE" w:rsidRDefault="00E51970" w:rsidP="007F01EE">
            <w:pPr>
              <w:pStyle w:val="ae"/>
              <w:rPr>
                <w:rFonts w:hint="eastAsia"/>
                <w:b/>
              </w:rPr>
            </w:pPr>
            <w:r w:rsidRPr="007F01EE">
              <w:rPr>
                <w:b/>
              </w:rPr>
              <w:t>ResizePicture</w:t>
            </w:r>
          </w:p>
        </w:tc>
        <w:tc>
          <w:tcPr>
            <w:tcW w:w="6747" w:type="dxa"/>
          </w:tcPr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>Sub ResizePicture()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>'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>' ResizePicture Macro</w:t>
            </w:r>
          </w:p>
          <w:p w:rsidR="00E51970" w:rsidRPr="007F01EE" w:rsidRDefault="00E51970" w:rsidP="007F01EE">
            <w:pPr>
              <w:pStyle w:val="ae"/>
              <w:rPr>
                <w:rFonts w:hint="eastAsia"/>
                <w:color w:val="4F6228" w:themeColor="accent3" w:themeShade="80"/>
              </w:rPr>
            </w:pPr>
            <w:r w:rsidRPr="007F01EE">
              <w:rPr>
                <w:rFonts w:hint="eastAsia"/>
                <w:color w:val="4F6228" w:themeColor="accent3" w:themeShade="80"/>
              </w:rPr>
              <w:t xml:space="preserve">' </w:t>
            </w:r>
            <w:r w:rsidRPr="007F01EE">
              <w:rPr>
                <w:rFonts w:hint="eastAsia"/>
                <w:color w:val="4F6228" w:themeColor="accent3" w:themeShade="80"/>
              </w:rPr>
              <w:t>宏在</w:t>
            </w:r>
            <w:r w:rsidRPr="007F01EE">
              <w:rPr>
                <w:rFonts w:hint="eastAsia"/>
                <w:color w:val="4F6228" w:themeColor="accent3" w:themeShade="80"/>
              </w:rPr>
              <w:t xml:space="preserve"> 2009-03-01 </w:t>
            </w:r>
            <w:r w:rsidRPr="007F01EE">
              <w:rPr>
                <w:rFonts w:hint="eastAsia"/>
                <w:color w:val="4F6228" w:themeColor="accent3" w:themeShade="80"/>
              </w:rPr>
              <w:t>由</w:t>
            </w:r>
            <w:r w:rsidRPr="007F01EE">
              <w:rPr>
                <w:rFonts w:hint="eastAsia"/>
                <w:color w:val="4F6228" w:themeColor="accent3" w:themeShade="80"/>
              </w:rPr>
              <w:t xml:space="preserve"> phoenix </w:t>
            </w:r>
            <w:r w:rsidRPr="007F01EE">
              <w:rPr>
                <w:rFonts w:hint="eastAsia"/>
                <w:color w:val="4F6228" w:themeColor="accent3" w:themeShade="80"/>
              </w:rPr>
              <w:t>录制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>'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Selection.InlineShapes(1).Fill.Visible = msoFalse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Selection.InlineShapes(1).Fill.Solid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Selection.InlineShapes(1).Fill.Transparency = 0#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Selection.InlineShapes(1).Line.Weight = 0.75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Selection.InlineShapes(1).Line.Transparency = 0#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Selection.InlineShapes(1).Line.Visible = msoFalse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Selection.InlineShapes(1).LockAspectRatio = msoTrue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Selection.InlineShapes(1).Height = 180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Selection.InlineShapes(1).Width = 240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Selection.InlineShapes(1).PictureFormat.Brightness = 0.5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Selection.InlineShapes(1).PictureFormat.Contrast = 0.5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Selection.InlineShapes(1).PictureFormat.ColorType = msoPictureAutomatic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Selection.InlineShapes(1).PictureFormat.CropLeft = 0#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Selection.InlineShapes(1).PictureFormat.CropRight = 0#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Selection.InlineShapes(1).PictureFormat.CropTop = 0#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Selection.InlineShapes(1).PictureFormat.CropBottom = 0#</w:t>
            </w:r>
          </w:p>
          <w:p w:rsidR="00E51970" w:rsidRPr="007F01EE" w:rsidRDefault="00E51970" w:rsidP="007F01EE">
            <w:pPr>
              <w:pStyle w:val="ae"/>
              <w:rPr>
                <w:rFonts w:hint="eastAsia"/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>End Sub</w:t>
            </w:r>
          </w:p>
        </w:tc>
        <w:tc>
          <w:tcPr>
            <w:tcW w:w="1927" w:type="dxa"/>
          </w:tcPr>
          <w:p w:rsidR="00E51970" w:rsidRDefault="007F01EE" w:rsidP="007F01E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用于调节</w:t>
            </w:r>
            <w:r w:rsidRPr="007F01EE">
              <w:t>1,2,4</w:t>
            </w:r>
            <w:r>
              <w:rPr>
                <w:rFonts w:hint="eastAsia"/>
              </w:rPr>
              <w:t>幅图的报告时，图像在档中的大小，如果要调节图的大小，可改到些代码，让图达到最佳装态</w:t>
            </w:r>
          </w:p>
        </w:tc>
      </w:tr>
      <w:tr w:rsidR="00E51970" w:rsidTr="007F01EE">
        <w:tc>
          <w:tcPr>
            <w:tcW w:w="2008" w:type="dxa"/>
            <w:vAlign w:val="center"/>
          </w:tcPr>
          <w:p w:rsidR="00E51970" w:rsidRPr="007F01EE" w:rsidRDefault="00E51970" w:rsidP="007F01EE">
            <w:pPr>
              <w:pStyle w:val="ae"/>
              <w:rPr>
                <w:rFonts w:hint="eastAsia"/>
                <w:b/>
              </w:rPr>
            </w:pPr>
            <w:r w:rsidRPr="007F01EE">
              <w:rPr>
                <w:b/>
              </w:rPr>
              <w:t>ReSizePicture3</w:t>
            </w:r>
          </w:p>
        </w:tc>
        <w:tc>
          <w:tcPr>
            <w:tcW w:w="6747" w:type="dxa"/>
          </w:tcPr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>Sub ReSizePicture3()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>'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>' ReSizePicture3 Macro</w:t>
            </w:r>
          </w:p>
          <w:p w:rsidR="00E51970" w:rsidRPr="007F01EE" w:rsidRDefault="00E51970" w:rsidP="007F01EE">
            <w:pPr>
              <w:pStyle w:val="ae"/>
              <w:rPr>
                <w:rFonts w:hint="eastAsia"/>
                <w:color w:val="4F6228" w:themeColor="accent3" w:themeShade="80"/>
              </w:rPr>
            </w:pPr>
            <w:r w:rsidRPr="007F01EE">
              <w:rPr>
                <w:rFonts w:hint="eastAsia"/>
                <w:color w:val="4F6228" w:themeColor="accent3" w:themeShade="80"/>
              </w:rPr>
              <w:t xml:space="preserve">' </w:t>
            </w:r>
            <w:r w:rsidRPr="007F01EE">
              <w:rPr>
                <w:rFonts w:hint="eastAsia"/>
                <w:color w:val="4F6228" w:themeColor="accent3" w:themeShade="80"/>
              </w:rPr>
              <w:t>宏在</w:t>
            </w:r>
            <w:r w:rsidRPr="007F01EE">
              <w:rPr>
                <w:rFonts w:hint="eastAsia"/>
                <w:color w:val="4F6228" w:themeColor="accent3" w:themeShade="80"/>
              </w:rPr>
              <w:t xml:space="preserve"> 2009-03-01 </w:t>
            </w:r>
            <w:r w:rsidRPr="007F01EE">
              <w:rPr>
                <w:rFonts w:hint="eastAsia"/>
                <w:color w:val="4F6228" w:themeColor="accent3" w:themeShade="80"/>
              </w:rPr>
              <w:t>由</w:t>
            </w:r>
            <w:r w:rsidRPr="007F01EE">
              <w:rPr>
                <w:rFonts w:hint="eastAsia"/>
                <w:color w:val="4F6228" w:themeColor="accent3" w:themeShade="80"/>
              </w:rPr>
              <w:t xml:space="preserve"> phoenix </w:t>
            </w:r>
            <w:r w:rsidRPr="007F01EE">
              <w:rPr>
                <w:rFonts w:hint="eastAsia"/>
                <w:color w:val="4F6228" w:themeColor="accent3" w:themeShade="80"/>
              </w:rPr>
              <w:t>录制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>'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Selection.InlineShapes(1).Fill.Visible = msoTrue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Selection.InlineShapes(1).Fill.Solid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Selection.InlineShapes(1).Fill.ForeColor.RGB = RGB(255, 255, 255)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Selection.InlineShapes(1).Fill.Transparency = 0#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Selection.InlineShapes(1).Line.Weight = 0.75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Selection.InlineShapes(1).Line.Transparency = 0#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Selection.InlineShapes(1).Line.Visible = msoFalse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Selection.InlineShapes(1).LockAspectRatio = msoTrue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Selection.InlineShapes(1).Height = 126.7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Selection.InlineShapes(1).Width = 169.8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Selection.InlineShapes(1).PictureFormat.Brightness = 0.5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Selection.InlineShapes(1).PictureFormat.Contrast = 0.5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Selection.InlineShapes(1).PictureFormat.ColorType = msoPictureAutomatic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Selection.InlineShapes(1).PictureFormat.CropLeft = 0#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Selection.InlineShapes(1).PictureFormat.CropRight = 0#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Selection.InlineShapes(1).PictureFormat.CropTop = 0#</w:t>
            </w:r>
          </w:p>
          <w:p w:rsidR="00E51970" w:rsidRPr="007F01EE" w:rsidRDefault="00E51970" w:rsidP="007F01EE">
            <w:pPr>
              <w:pStyle w:val="ae"/>
              <w:rPr>
                <w:color w:val="4F6228" w:themeColor="accent3" w:themeShade="80"/>
              </w:rPr>
            </w:pPr>
            <w:r w:rsidRPr="007F01EE">
              <w:rPr>
                <w:color w:val="4F6228" w:themeColor="accent3" w:themeShade="80"/>
              </w:rPr>
              <w:t xml:space="preserve">    Selection.InlineShapes(1).PictureFormat.CropBottom = 0#</w:t>
            </w:r>
          </w:p>
          <w:p w:rsidR="00E51970" w:rsidRDefault="00E51970" w:rsidP="007F01EE">
            <w:pPr>
              <w:pStyle w:val="ae"/>
              <w:rPr>
                <w:rFonts w:hint="eastAsia"/>
              </w:rPr>
            </w:pPr>
            <w:r w:rsidRPr="007F01EE">
              <w:rPr>
                <w:color w:val="4F6228" w:themeColor="accent3" w:themeShade="80"/>
              </w:rPr>
              <w:t>End Sub</w:t>
            </w:r>
          </w:p>
        </w:tc>
        <w:tc>
          <w:tcPr>
            <w:tcW w:w="1927" w:type="dxa"/>
          </w:tcPr>
          <w:p w:rsidR="00E51970" w:rsidRDefault="00E51970" w:rsidP="007F01EE">
            <w:pPr>
              <w:pStyle w:val="ae"/>
              <w:rPr>
                <w:rFonts w:hint="eastAsia"/>
              </w:rPr>
            </w:pPr>
          </w:p>
        </w:tc>
      </w:tr>
    </w:tbl>
    <w:p w:rsidR="00E51970" w:rsidRPr="00242EE1" w:rsidRDefault="00242EE1" w:rsidP="007F01EE">
      <w:pPr>
        <w:pStyle w:val="ae"/>
        <w:rPr>
          <w:rFonts w:hint="eastAsia"/>
          <w:highlight w:val="yellow"/>
        </w:rPr>
      </w:pPr>
      <w:r w:rsidRPr="00242EE1">
        <w:rPr>
          <w:rFonts w:hint="eastAsia"/>
          <w:highlight w:val="yellow"/>
        </w:rPr>
        <w:t>注：一般情况下，</w:t>
      </w:r>
      <w:r w:rsidRPr="00242EE1">
        <w:rPr>
          <w:rFonts w:hint="eastAsia"/>
          <w:highlight w:val="yellow"/>
        </w:rPr>
        <w:t>*.dot</w:t>
      </w:r>
      <w:r w:rsidRPr="00242EE1">
        <w:rPr>
          <w:rFonts w:hint="eastAsia"/>
          <w:highlight w:val="yellow"/>
        </w:rPr>
        <w:t>中的宏创建新文档是会带到新建的文档中去，如果发现新建的文档中没有宏，或图像不能完全插入，或不能重定义大小，那基本可以确定是宏的问题，这我们有一个更加通用的方法，介绍如下，我们制作的宏现在是保存在</w:t>
      </w:r>
      <w:r w:rsidR="00291D6C">
        <w:rPr>
          <w:rFonts w:hint="eastAsia"/>
          <w:highlight w:val="yellow"/>
        </w:rPr>
        <w:t xml:space="preserve"> *</w:t>
      </w:r>
      <w:r w:rsidRPr="00242EE1">
        <w:rPr>
          <w:rFonts w:hint="eastAsia"/>
          <w:highlight w:val="yellow"/>
        </w:rPr>
        <w:t>.doct</w:t>
      </w:r>
      <w:r w:rsidRPr="00242EE1">
        <w:rPr>
          <w:rFonts w:hint="eastAsia"/>
          <w:highlight w:val="yellow"/>
        </w:rPr>
        <w:t>等模板中，我们把两个宏分别加入到</w:t>
      </w:r>
      <w:r w:rsidRPr="00242EE1">
        <w:rPr>
          <w:rFonts w:hint="eastAsia"/>
          <w:highlight w:val="yellow"/>
        </w:rPr>
        <w:t>Normal.dot(</w:t>
      </w:r>
      <w:r w:rsidRPr="00242EE1">
        <w:rPr>
          <w:rFonts w:hint="eastAsia"/>
          <w:highlight w:val="yellow"/>
        </w:rPr>
        <w:t>公用模板</w:t>
      </w:r>
      <w:r w:rsidRPr="00242EE1">
        <w:rPr>
          <w:rFonts w:hint="eastAsia"/>
          <w:highlight w:val="yellow"/>
        </w:rPr>
        <w:t xml:space="preserve">) </w:t>
      </w:r>
      <w:r w:rsidRPr="00242EE1">
        <w:rPr>
          <w:rFonts w:hint="eastAsia"/>
          <w:highlight w:val="yellow"/>
        </w:rPr>
        <w:t>中去，这样就能保证无论我们建立什么样的</w:t>
      </w:r>
      <w:r w:rsidRPr="00242EE1">
        <w:rPr>
          <w:rFonts w:hint="eastAsia"/>
          <w:highlight w:val="yellow"/>
        </w:rPr>
        <w:t>word</w:t>
      </w:r>
      <w:r w:rsidRPr="00242EE1">
        <w:rPr>
          <w:rFonts w:hint="eastAsia"/>
          <w:highlight w:val="yellow"/>
        </w:rPr>
        <w:t>文档都能执行宏，如下图所示</w:t>
      </w:r>
    </w:p>
    <w:p w:rsidR="00242EE1" w:rsidRPr="00242EE1" w:rsidRDefault="00242EE1" w:rsidP="007F01EE">
      <w:pPr>
        <w:pStyle w:val="ae"/>
        <w:rPr>
          <w:rFonts w:hint="eastAsia"/>
          <w:highlight w:val="yellow"/>
        </w:rPr>
      </w:pPr>
      <w:r w:rsidRPr="00242EE1">
        <w:rPr>
          <w:rFonts w:hint="eastAsia"/>
          <w:noProof/>
          <w:highlight w:val="yellow"/>
        </w:rPr>
        <w:drawing>
          <wp:inline distT="0" distB="0" distL="0" distR="0">
            <wp:extent cx="4295775" cy="29908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EE1" w:rsidRPr="00242EE1" w:rsidRDefault="00242EE1" w:rsidP="007F01EE">
      <w:pPr>
        <w:pStyle w:val="ae"/>
        <w:rPr>
          <w:rFonts w:hint="eastAsia"/>
          <w:highlight w:val="yellow"/>
        </w:rPr>
      </w:pPr>
      <w:r w:rsidRPr="00242EE1">
        <w:rPr>
          <w:rFonts w:hint="eastAsia"/>
          <w:highlight w:val="yellow"/>
        </w:rPr>
        <w:t>操作方法是通过管理器来执行复制宏，如下图所示</w:t>
      </w:r>
    </w:p>
    <w:p w:rsidR="00242EE1" w:rsidRPr="00242EE1" w:rsidRDefault="00242EE1" w:rsidP="007F01EE">
      <w:pPr>
        <w:pStyle w:val="ae"/>
        <w:rPr>
          <w:rFonts w:hint="eastAsia"/>
          <w:highlight w:val="yellow"/>
        </w:rPr>
      </w:pPr>
      <w:r w:rsidRPr="00242EE1">
        <w:rPr>
          <w:rFonts w:hint="eastAsia"/>
          <w:noProof/>
          <w:highlight w:val="yellow"/>
        </w:rPr>
        <w:drawing>
          <wp:inline distT="0" distB="0" distL="0" distR="0">
            <wp:extent cx="5124450" cy="32289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EE1" w:rsidRPr="00242EE1" w:rsidRDefault="00242EE1" w:rsidP="007F01EE">
      <w:pPr>
        <w:pStyle w:val="ae"/>
        <w:rPr>
          <w:rFonts w:hint="eastAsia"/>
          <w:b/>
        </w:rPr>
      </w:pPr>
      <w:r w:rsidRPr="00242EE1">
        <w:rPr>
          <w:rFonts w:hint="eastAsia"/>
          <w:highlight w:val="yellow"/>
        </w:rPr>
        <w:t>点击复制到后，按上图重命名即可</w:t>
      </w:r>
      <w:r w:rsidRPr="00242EE1">
        <w:rPr>
          <w:rFonts w:hint="eastAsia"/>
          <w:highlight w:val="yellow"/>
        </w:rPr>
        <w:t>.</w:t>
      </w:r>
    </w:p>
    <w:p w:rsidR="00E51970" w:rsidRPr="00FB6465" w:rsidRDefault="00E51970" w:rsidP="007F01EE">
      <w:pPr>
        <w:pStyle w:val="ae"/>
      </w:pPr>
    </w:p>
    <w:p w:rsidR="00C367A3" w:rsidRDefault="00C367A3"/>
    <w:p w:rsidR="00C367A3" w:rsidRDefault="00C367A3"/>
    <w:p w:rsidR="00C367A3" w:rsidRDefault="00C367A3"/>
    <w:p w:rsidR="00C367A3" w:rsidRDefault="00C367A3"/>
    <w:p w:rsidR="00C367A3" w:rsidRDefault="00C367A3"/>
    <w:p w:rsidR="00D051DC" w:rsidRDefault="00D051DC"/>
    <w:p w:rsidR="00D051DC" w:rsidRDefault="00D051DC"/>
    <w:p w:rsidR="00D051DC" w:rsidRDefault="00D051DC"/>
    <w:p w:rsidR="000024A7" w:rsidRDefault="000024A7"/>
    <w:p w:rsidR="00524459" w:rsidRDefault="00524459"/>
    <w:p w:rsidR="00524459" w:rsidRDefault="00524459"/>
    <w:p w:rsidR="00524459" w:rsidRDefault="00524459"/>
    <w:p w:rsidR="000024A7" w:rsidRDefault="000024A7"/>
    <w:p w:rsidR="000024A7" w:rsidRPr="0049606B" w:rsidRDefault="000024A7"/>
    <w:sectPr w:rsidR="000024A7" w:rsidRPr="0049606B" w:rsidSect="00D72804">
      <w:footerReference w:type="first" r:id="rId19"/>
      <w:pgSz w:w="11906" w:h="16838" w:code="9"/>
      <w:pgMar w:top="1440" w:right="1797" w:bottom="1440" w:left="1797" w:header="851" w:footer="992" w:gutter="0"/>
      <w:cols w:space="425"/>
      <w:titlePg/>
      <w:docGrid w:linePitch="31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B78" w:rsidRDefault="00C82B78">
      <w:r>
        <w:separator/>
      </w:r>
    </w:p>
  </w:endnote>
  <w:endnote w:type="continuationSeparator" w:id="0">
    <w:p w:rsidR="00C82B78" w:rsidRDefault="00C82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1EE" w:rsidRDefault="007F01EE" w:rsidP="00D718C1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1C68E3">
      <w:rPr>
        <w:rStyle w:val="af4"/>
        <w:noProof/>
      </w:rPr>
      <w:t>I</w:t>
    </w:r>
    <w:r>
      <w:rPr>
        <w:rStyle w:val="af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1EE" w:rsidRDefault="007F01EE" w:rsidP="00D718C1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1C68E3">
      <w:rPr>
        <w:rStyle w:val="af4"/>
        <w:noProof/>
      </w:rPr>
      <w:t>7</w:t>
    </w:r>
    <w:r>
      <w:rPr>
        <w:rStyle w:val="af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1EE" w:rsidRDefault="007F01EE" w:rsidP="00D718C1">
    <w:pPr>
      <w:pStyle w:val="af3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1C68E3">
      <w:rPr>
        <w:rStyle w:val="af4"/>
        <w:noProof/>
      </w:rPr>
      <w:t>II</w:t>
    </w:r>
    <w:r>
      <w:rPr>
        <w:rStyle w:val="af4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1EE" w:rsidRDefault="007F01EE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B78" w:rsidRDefault="00C82B78">
      <w:r>
        <w:separator/>
      </w:r>
    </w:p>
  </w:footnote>
  <w:footnote w:type="continuationSeparator" w:id="0">
    <w:p w:rsidR="00C82B78" w:rsidRDefault="00C82B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1F08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664"/>
    <w:rsid w:val="000024A7"/>
    <w:rsid w:val="0006257A"/>
    <w:rsid w:val="0006263F"/>
    <w:rsid w:val="0007747A"/>
    <w:rsid w:val="0007797F"/>
    <w:rsid w:val="0009300E"/>
    <w:rsid w:val="000D76A4"/>
    <w:rsid w:val="000E0D80"/>
    <w:rsid w:val="000F17E7"/>
    <w:rsid w:val="000F2B89"/>
    <w:rsid w:val="001120E1"/>
    <w:rsid w:val="00120C50"/>
    <w:rsid w:val="0013676A"/>
    <w:rsid w:val="00141793"/>
    <w:rsid w:val="00151728"/>
    <w:rsid w:val="001616CE"/>
    <w:rsid w:val="00163345"/>
    <w:rsid w:val="00193817"/>
    <w:rsid w:val="001A13EC"/>
    <w:rsid w:val="001A6135"/>
    <w:rsid w:val="001A6E8D"/>
    <w:rsid w:val="001B032F"/>
    <w:rsid w:val="001B1333"/>
    <w:rsid w:val="001C68E3"/>
    <w:rsid w:val="001C7F4F"/>
    <w:rsid w:val="001E6F65"/>
    <w:rsid w:val="001F043E"/>
    <w:rsid w:val="001F4D72"/>
    <w:rsid w:val="00242EE1"/>
    <w:rsid w:val="00247709"/>
    <w:rsid w:val="00253BD2"/>
    <w:rsid w:val="00254B81"/>
    <w:rsid w:val="00260572"/>
    <w:rsid w:val="002614DE"/>
    <w:rsid w:val="00262E69"/>
    <w:rsid w:val="00264B67"/>
    <w:rsid w:val="002821B3"/>
    <w:rsid w:val="00282B63"/>
    <w:rsid w:val="00291D6C"/>
    <w:rsid w:val="002A4C50"/>
    <w:rsid w:val="002A50A4"/>
    <w:rsid w:val="002B0FA0"/>
    <w:rsid w:val="002B40EC"/>
    <w:rsid w:val="002E586C"/>
    <w:rsid w:val="00310188"/>
    <w:rsid w:val="00314E59"/>
    <w:rsid w:val="00336BD6"/>
    <w:rsid w:val="003460C2"/>
    <w:rsid w:val="003A5553"/>
    <w:rsid w:val="003B17E3"/>
    <w:rsid w:val="003C2B85"/>
    <w:rsid w:val="003E2BE2"/>
    <w:rsid w:val="003E5A6A"/>
    <w:rsid w:val="003E6FCE"/>
    <w:rsid w:val="00400664"/>
    <w:rsid w:val="00423295"/>
    <w:rsid w:val="004375D0"/>
    <w:rsid w:val="004527C4"/>
    <w:rsid w:val="00455946"/>
    <w:rsid w:val="00461689"/>
    <w:rsid w:val="00461841"/>
    <w:rsid w:val="00470C61"/>
    <w:rsid w:val="004741D9"/>
    <w:rsid w:val="0047708A"/>
    <w:rsid w:val="004868D5"/>
    <w:rsid w:val="0048749D"/>
    <w:rsid w:val="00490082"/>
    <w:rsid w:val="004938D4"/>
    <w:rsid w:val="00493F2F"/>
    <w:rsid w:val="00493F48"/>
    <w:rsid w:val="0049606B"/>
    <w:rsid w:val="004C16DF"/>
    <w:rsid w:val="004D72E6"/>
    <w:rsid w:val="00507517"/>
    <w:rsid w:val="00511CB3"/>
    <w:rsid w:val="00524459"/>
    <w:rsid w:val="005246E8"/>
    <w:rsid w:val="00540A49"/>
    <w:rsid w:val="00541534"/>
    <w:rsid w:val="005466EE"/>
    <w:rsid w:val="005525CD"/>
    <w:rsid w:val="00576EDD"/>
    <w:rsid w:val="00590B46"/>
    <w:rsid w:val="00592188"/>
    <w:rsid w:val="005A4FF9"/>
    <w:rsid w:val="005A671C"/>
    <w:rsid w:val="005B6C38"/>
    <w:rsid w:val="005F0665"/>
    <w:rsid w:val="005F2E56"/>
    <w:rsid w:val="005F3A86"/>
    <w:rsid w:val="006122B6"/>
    <w:rsid w:val="00647A1D"/>
    <w:rsid w:val="00666EFD"/>
    <w:rsid w:val="0068213D"/>
    <w:rsid w:val="0068623E"/>
    <w:rsid w:val="00694B69"/>
    <w:rsid w:val="00696ABB"/>
    <w:rsid w:val="006A344A"/>
    <w:rsid w:val="006C3E6B"/>
    <w:rsid w:val="006F2F38"/>
    <w:rsid w:val="0070435A"/>
    <w:rsid w:val="007359DA"/>
    <w:rsid w:val="00771491"/>
    <w:rsid w:val="00774481"/>
    <w:rsid w:val="00780E35"/>
    <w:rsid w:val="00790BA9"/>
    <w:rsid w:val="00790D3C"/>
    <w:rsid w:val="00797C7E"/>
    <w:rsid w:val="007A0D7E"/>
    <w:rsid w:val="007A3FDF"/>
    <w:rsid w:val="007B1CE3"/>
    <w:rsid w:val="007B2F0A"/>
    <w:rsid w:val="007D7C8A"/>
    <w:rsid w:val="007E519E"/>
    <w:rsid w:val="007F01EE"/>
    <w:rsid w:val="008223DC"/>
    <w:rsid w:val="00824E44"/>
    <w:rsid w:val="0084117D"/>
    <w:rsid w:val="00851FBA"/>
    <w:rsid w:val="00883E89"/>
    <w:rsid w:val="008B7701"/>
    <w:rsid w:val="008C293B"/>
    <w:rsid w:val="008C6775"/>
    <w:rsid w:val="008E08CC"/>
    <w:rsid w:val="008F0635"/>
    <w:rsid w:val="008F6166"/>
    <w:rsid w:val="008F6C5C"/>
    <w:rsid w:val="00920DF0"/>
    <w:rsid w:val="00920E04"/>
    <w:rsid w:val="009274F7"/>
    <w:rsid w:val="009300F1"/>
    <w:rsid w:val="0093351B"/>
    <w:rsid w:val="00936C21"/>
    <w:rsid w:val="00947892"/>
    <w:rsid w:val="00960153"/>
    <w:rsid w:val="009601CB"/>
    <w:rsid w:val="009A1F24"/>
    <w:rsid w:val="009A2F58"/>
    <w:rsid w:val="009A5749"/>
    <w:rsid w:val="009B41A0"/>
    <w:rsid w:val="009D6064"/>
    <w:rsid w:val="009E4FE1"/>
    <w:rsid w:val="00A040A8"/>
    <w:rsid w:val="00A34F91"/>
    <w:rsid w:val="00A75FAB"/>
    <w:rsid w:val="00AC2173"/>
    <w:rsid w:val="00AD2F3C"/>
    <w:rsid w:val="00AD36AD"/>
    <w:rsid w:val="00AE0AEA"/>
    <w:rsid w:val="00AE15B6"/>
    <w:rsid w:val="00AE3B12"/>
    <w:rsid w:val="00B066FB"/>
    <w:rsid w:val="00B20717"/>
    <w:rsid w:val="00B46C5A"/>
    <w:rsid w:val="00B500F2"/>
    <w:rsid w:val="00B708FC"/>
    <w:rsid w:val="00B731CF"/>
    <w:rsid w:val="00B80E85"/>
    <w:rsid w:val="00B92E2F"/>
    <w:rsid w:val="00BE18BF"/>
    <w:rsid w:val="00BF2E85"/>
    <w:rsid w:val="00BF3B88"/>
    <w:rsid w:val="00BF550E"/>
    <w:rsid w:val="00C21F97"/>
    <w:rsid w:val="00C367A3"/>
    <w:rsid w:val="00C553F7"/>
    <w:rsid w:val="00C7087F"/>
    <w:rsid w:val="00C7292A"/>
    <w:rsid w:val="00C82B78"/>
    <w:rsid w:val="00C93390"/>
    <w:rsid w:val="00CA49D8"/>
    <w:rsid w:val="00CC548B"/>
    <w:rsid w:val="00D051DC"/>
    <w:rsid w:val="00D5211A"/>
    <w:rsid w:val="00D52FA4"/>
    <w:rsid w:val="00D55AFC"/>
    <w:rsid w:val="00D657A9"/>
    <w:rsid w:val="00D718C1"/>
    <w:rsid w:val="00D72804"/>
    <w:rsid w:val="00D80508"/>
    <w:rsid w:val="00D84A83"/>
    <w:rsid w:val="00D84FDE"/>
    <w:rsid w:val="00D90945"/>
    <w:rsid w:val="00D90C17"/>
    <w:rsid w:val="00D91D18"/>
    <w:rsid w:val="00D94802"/>
    <w:rsid w:val="00D95C59"/>
    <w:rsid w:val="00D961C8"/>
    <w:rsid w:val="00DD41A2"/>
    <w:rsid w:val="00DE39E1"/>
    <w:rsid w:val="00DE67A8"/>
    <w:rsid w:val="00E17632"/>
    <w:rsid w:val="00E2124F"/>
    <w:rsid w:val="00E51970"/>
    <w:rsid w:val="00E603A6"/>
    <w:rsid w:val="00E700AE"/>
    <w:rsid w:val="00E81A04"/>
    <w:rsid w:val="00EA1FD8"/>
    <w:rsid w:val="00EC0702"/>
    <w:rsid w:val="00EC082C"/>
    <w:rsid w:val="00EC3BC0"/>
    <w:rsid w:val="00EC679D"/>
    <w:rsid w:val="00EE2061"/>
    <w:rsid w:val="00EE40BF"/>
    <w:rsid w:val="00EF5957"/>
    <w:rsid w:val="00F05CBB"/>
    <w:rsid w:val="00F176E0"/>
    <w:rsid w:val="00F2595F"/>
    <w:rsid w:val="00F400F0"/>
    <w:rsid w:val="00F417BF"/>
    <w:rsid w:val="00F67B0A"/>
    <w:rsid w:val="00FB6465"/>
    <w:rsid w:val="00FC339E"/>
    <w:rsid w:val="00FF7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60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1">
    <w:name w:val="1111"/>
    <w:basedOn w:val="a"/>
    <w:autoRedefine/>
    <w:rsid w:val="003A5553"/>
    <w:pPr>
      <w:spacing w:before="100" w:beforeAutospacing="1" w:after="100" w:afterAutospacing="1" w:line="240" w:lineRule="atLeast"/>
      <w:jc w:val="center"/>
    </w:pPr>
    <w:rPr>
      <w:rFonts w:eastAsia="黑体"/>
      <w:color w:val="3366FF"/>
      <w:spacing w:val="20"/>
      <w:kern w:val="30"/>
      <w:sz w:val="30"/>
    </w:rPr>
  </w:style>
  <w:style w:type="paragraph" w:customStyle="1" w:styleId="2222">
    <w:name w:val="2222"/>
    <w:basedOn w:val="1111"/>
    <w:autoRedefine/>
    <w:rsid w:val="003A5553"/>
    <w:pPr>
      <w:ind w:firstLineChars="200" w:firstLine="560"/>
      <w:jc w:val="left"/>
    </w:pPr>
    <w:rPr>
      <w:rFonts w:eastAsia="宋体"/>
      <w:color w:val="auto"/>
      <w:kern w:val="24"/>
      <w:sz w:val="24"/>
    </w:rPr>
  </w:style>
  <w:style w:type="paragraph" w:customStyle="1" w:styleId="1">
    <w:name w:val="1"/>
    <w:basedOn w:val="a3"/>
    <w:autoRedefine/>
    <w:rsid w:val="00EE40BF"/>
    <w:pPr>
      <w:spacing w:line="240" w:lineRule="atLeast"/>
      <w:ind w:leftChars="100" w:left="100" w:firstLineChars="0" w:firstLine="0"/>
      <w:jc w:val="left"/>
      <w:outlineLvl w:val="1"/>
    </w:pPr>
    <w:rPr>
      <w:rFonts w:eastAsia="黑体"/>
      <w:color w:val="800000"/>
      <w:kern w:val="24"/>
      <w:sz w:val="24"/>
    </w:rPr>
  </w:style>
  <w:style w:type="paragraph" w:styleId="a3">
    <w:name w:val="Normal Indent"/>
    <w:basedOn w:val="a"/>
    <w:rsid w:val="00EE40BF"/>
    <w:pPr>
      <w:ind w:firstLineChars="200" w:firstLine="420"/>
    </w:pPr>
  </w:style>
  <w:style w:type="paragraph" w:customStyle="1" w:styleId="11">
    <w:name w:val="1.1"/>
    <w:basedOn w:val="a3"/>
    <w:autoRedefine/>
    <w:rsid w:val="00EE40BF"/>
    <w:pPr>
      <w:spacing w:line="240" w:lineRule="atLeast"/>
      <w:ind w:leftChars="100" w:left="210" w:firstLineChars="0" w:firstLine="0"/>
      <w:jc w:val="left"/>
      <w:outlineLvl w:val="1"/>
    </w:pPr>
    <w:rPr>
      <w:rFonts w:eastAsia="黑体"/>
      <w:color w:val="800000"/>
      <w:kern w:val="24"/>
      <w:sz w:val="24"/>
    </w:rPr>
  </w:style>
  <w:style w:type="paragraph" w:customStyle="1" w:styleId="TEXT">
    <w:name w:val="TEXT"/>
    <w:basedOn w:val="11"/>
    <w:autoRedefine/>
    <w:rsid w:val="00EE40BF"/>
    <w:pPr>
      <w:spacing w:beforeLines="50" w:afterLines="50" w:line="360" w:lineRule="auto"/>
      <w:ind w:leftChars="0" w:left="0" w:firstLineChars="200" w:firstLine="200"/>
      <w:outlineLvl w:val="9"/>
    </w:pPr>
    <w:rPr>
      <w:rFonts w:ascii="Arial Black" w:eastAsia="宋体" w:hAnsi="Arial Black"/>
      <w:color w:val="auto"/>
      <w:kern w:val="21"/>
      <w:sz w:val="21"/>
    </w:rPr>
  </w:style>
  <w:style w:type="paragraph" w:customStyle="1" w:styleId="a4">
    <w:name w:val="我的副标题"/>
    <w:basedOn w:val="a"/>
    <w:autoRedefine/>
    <w:rsid w:val="00EE40BF"/>
    <w:pPr>
      <w:spacing w:line="240" w:lineRule="atLeast"/>
      <w:jc w:val="center"/>
    </w:pPr>
    <w:rPr>
      <w:rFonts w:ascii="Arial Black" w:eastAsia="黑体" w:hAnsi="Arial Black"/>
      <w:color w:val="008080"/>
      <w:kern w:val="24"/>
      <w:sz w:val="24"/>
    </w:rPr>
  </w:style>
  <w:style w:type="paragraph" w:customStyle="1" w:styleId="a5">
    <w:name w:val="英文 标题"/>
    <w:basedOn w:val="a"/>
    <w:autoRedefine/>
    <w:rsid w:val="0084117D"/>
    <w:pPr>
      <w:spacing w:line="240" w:lineRule="atLeast"/>
      <w:jc w:val="center"/>
    </w:pPr>
    <w:rPr>
      <w:rFonts w:ascii="Arial Black" w:eastAsia="黑体" w:hAnsi="Arial Black"/>
      <w:kern w:val="36"/>
      <w:sz w:val="36"/>
      <w:szCs w:val="22"/>
    </w:rPr>
  </w:style>
  <w:style w:type="paragraph" w:customStyle="1" w:styleId="10">
    <w:name w:val="英文 1"/>
    <w:basedOn w:val="a"/>
    <w:autoRedefine/>
    <w:rsid w:val="0084117D"/>
    <w:pPr>
      <w:spacing w:line="240" w:lineRule="atLeast"/>
      <w:jc w:val="left"/>
      <w:outlineLvl w:val="0"/>
    </w:pPr>
    <w:rPr>
      <w:rFonts w:ascii="Arial Black" w:eastAsia="黑体" w:hAnsi="Arial Black"/>
      <w:kern w:val="30"/>
      <w:sz w:val="30"/>
      <w:szCs w:val="22"/>
    </w:rPr>
  </w:style>
  <w:style w:type="paragraph" w:customStyle="1" w:styleId="a6">
    <w:name w:val="英文 正文"/>
    <w:basedOn w:val="a"/>
    <w:autoRedefine/>
    <w:rsid w:val="0084117D"/>
    <w:pPr>
      <w:spacing w:line="240" w:lineRule="atLeast"/>
      <w:ind w:firstLineChars="200" w:firstLine="200"/>
      <w:jc w:val="left"/>
    </w:pPr>
    <w:rPr>
      <w:rFonts w:ascii="Arial Black" w:eastAsia="黑体" w:hAnsi="Arial Black"/>
      <w:kern w:val="24"/>
      <w:sz w:val="24"/>
      <w:szCs w:val="22"/>
    </w:rPr>
  </w:style>
  <w:style w:type="paragraph" w:customStyle="1" w:styleId="110">
    <w:name w:val="英文 1.1"/>
    <w:basedOn w:val="a"/>
    <w:autoRedefine/>
    <w:rsid w:val="001E6F65"/>
    <w:pPr>
      <w:spacing w:line="240" w:lineRule="atLeast"/>
      <w:jc w:val="left"/>
      <w:outlineLvl w:val="1"/>
    </w:pPr>
    <w:rPr>
      <w:rFonts w:ascii="Arial Black" w:eastAsia="黑体" w:hAnsi="Arial Black"/>
      <w:kern w:val="24"/>
      <w:sz w:val="24"/>
      <w:szCs w:val="22"/>
    </w:rPr>
  </w:style>
  <w:style w:type="paragraph" w:customStyle="1" w:styleId="a7">
    <w:name w:val="英文 子节点"/>
    <w:basedOn w:val="a"/>
    <w:autoRedefine/>
    <w:rsid w:val="0084117D"/>
    <w:pPr>
      <w:spacing w:line="240" w:lineRule="atLeast"/>
      <w:ind w:leftChars="200" w:left="200"/>
      <w:jc w:val="left"/>
    </w:pPr>
    <w:rPr>
      <w:rFonts w:ascii="Arial Black" w:eastAsia="黑体" w:hAnsi="Arial Black"/>
      <w:kern w:val="24"/>
      <w:sz w:val="24"/>
      <w:szCs w:val="22"/>
    </w:rPr>
  </w:style>
  <w:style w:type="paragraph" w:customStyle="1" w:styleId="111">
    <w:name w:val="英文 1.1.1"/>
    <w:basedOn w:val="a"/>
    <w:autoRedefine/>
    <w:rsid w:val="0084117D"/>
    <w:pPr>
      <w:spacing w:line="240" w:lineRule="atLeast"/>
      <w:jc w:val="left"/>
      <w:outlineLvl w:val="2"/>
    </w:pPr>
    <w:rPr>
      <w:rFonts w:ascii="Arial Black" w:eastAsia="黑体" w:hAnsi="Arial Black"/>
      <w:kern w:val="24"/>
      <w:sz w:val="24"/>
      <w:szCs w:val="22"/>
    </w:rPr>
  </w:style>
  <w:style w:type="paragraph" w:customStyle="1" w:styleId="a8">
    <w:name w:val="英文 表格字体"/>
    <w:basedOn w:val="a"/>
    <w:autoRedefine/>
    <w:rsid w:val="0084117D"/>
    <w:pPr>
      <w:spacing w:line="240" w:lineRule="atLeast"/>
      <w:jc w:val="center"/>
    </w:pPr>
    <w:rPr>
      <w:rFonts w:ascii="Arial Black" w:eastAsia="黑体" w:hAnsi="Arial Black" w:cs="宋体"/>
      <w:kern w:val="24"/>
      <w:sz w:val="24"/>
      <w:szCs w:val="20"/>
    </w:rPr>
  </w:style>
  <w:style w:type="paragraph" w:customStyle="1" w:styleId="a9">
    <w:name w:val="封面 正文"/>
    <w:basedOn w:val="a"/>
    <w:autoRedefine/>
    <w:rsid w:val="005466EE"/>
    <w:pPr>
      <w:spacing w:line="240" w:lineRule="atLeast"/>
      <w:jc w:val="center"/>
    </w:pPr>
    <w:rPr>
      <w:rFonts w:eastAsia="黑体"/>
      <w:shadow/>
      <w:spacing w:val="40"/>
      <w:kern w:val="72"/>
      <w:sz w:val="72"/>
    </w:rPr>
  </w:style>
  <w:style w:type="paragraph" w:customStyle="1" w:styleId="aa">
    <w:name w:val="封面 公司名称"/>
    <w:basedOn w:val="a"/>
    <w:autoRedefine/>
    <w:rsid w:val="009274F7"/>
    <w:pPr>
      <w:spacing w:line="240" w:lineRule="atLeast"/>
      <w:jc w:val="center"/>
    </w:pPr>
    <w:rPr>
      <w:rFonts w:eastAsia="黑体"/>
      <w:shadow/>
      <w:spacing w:val="20"/>
      <w:kern w:val="30"/>
      <w:sz w:val="30"/>
    </w:rPr>
  </w:style>
  <w:style w:type="paragraph" w:customStyle="1" w:styleId="ab">
    <w:name w:val="前言"/>
    <w:basedOn w:val="a"/>
    <w:autoRedefine/>
    <w:rsid w:val="00493F48"/>
    <w:pPr>
      <w:spacing w:line="240" w:lineRule="atLeast"/>
      <w:jc w:val="center"/>
      <w:outlineLvl w:val="0"/>
    </w:pPr>
    <w:rPr>
      <w:rFonts w:eastAsia="黑体"/>
      <w:shadow/>
      <w:kern w:val="48"/>
      <w:sz w:val="48"/>
    </w:rPr>
  </w:style>
  <w:style w:type="paragraph" w:customStyle="1" w:styleId="ac">
    <w:name w:val="前言正文"/>
    <w:basedOn w:val="a"/>
    <w:autoRedefine/>
    <w:rsid w:val="00851FBA"/>
    <w:pPr>
      <w:spacing w:beforeLines="50" w:afterLines="50" w:line="240" w:lineRule="atLeast"/>
      <w:ind w:firstLineChars="200" w:firstLine="480"/>
      <w:jc w:val="left"/>
    </w:pPr>
    <w:rPr>
      <w:kern w:val="32"/>
      <w:sz w:val="24"/>
    </w:rPr>
  </w:style>
  <w:style w:type="paragraph" w:styleId="12">
    <w:name w:val="toc 1"/>
    <w:basedOn w:val="a"/>
    <w:next w:val="a"/>
    <w:autoRedefine/>
    <w:uiPriority w:val="39"/>
    <w:rsid w:val="00BE18BF"/>
  </w:style>
  <w:style w:type="character" w:styleId="ad">
    <w:name w:val="Hyperlink"/>
    <w:basedOn w:val="a0"/>
    <w:uiPriority w:val="99"/>
    <w:rsid w:val="00BE18BF"/>
    <w:rPr>
      <w:color w:val="0000FF"/>
      <w:u w:val="single"/>
    </w:rPr>
  </w:style>
  <w:style w:type="paragraph" w:customStyle="1" w:styleId="112">
    <w:name w:val="正文 1.1"/>
    <w:basedOn w:val="a"/>
    <w:autoRedefine/>
    <w:rsid w:val="00D90C17"/>
    <w:pPr>
      <w:spacing w:before="100" w:beforeAutospacing="1" w:after="100" w:afterAutospacing="1" w:line="240" w:lineRule="atLeast"/>
      <w:jc w:val="left"/>
      <w:outlineLvl w:val="1"/>
    </w:pPr>
    <w:rPr>
      <w:rFonts w:eastAsia="黑体"/>
      <w:shadow/>
      <w:kern w:val="30"/>
      <w:sz w:val="30"/>
    </w:rPr>
  </w:style>
  <w:style w:type="paragraph" w:customStyle="1" w:styleId="ae">
    <w:name w:val="文档正文"/>
    <w:basedOn w:val="a"/>
    <w:autoRedefine/>
    <w:rsid w:val="007F01EE"/>
    <w:pPr>
      <w:tabs>
        <w:tab w:val="left" w:pos="1125"/>
      </w:tabs>
      <w:spacing w:line="240" w:lineRule="atLeast"/>
      <w:jc w:val="left"/>
    </w:pPr>
    <w:rPr>
      <w:kern w:val="24"/>
      <w:szCs w:val="21"/>
    </w:rPr>
  </w:style>
  <w:style w:type="paragraph" w:customStyle="1" w:styleId="1110">
    <w:name w:val="正文 1.1.1"/>
    <w:basedOn w:val="a"/>
    <w:autoRedefine/>
    <w:rsid w:val="00EF5957"/>
    <w:pPr>
      <w:spacing w:before="100" w:beforeAutospacing="1" w:after="100" w:afterAutospacing="1" w:line="240" w:lineRule="atLeast"/>
      <w:jc w:val="left"/>
      <w:outlineLvl w:val="2"/>
    </w:pPr>
    <w:rPr>
      <w:rFonts w:eastAsia="黑体"/>
      <w:shadow/>
      <w:kern w:val="24"/>
      <w:sz w:val="24"/>
    </w:rPr>
  </w:style>
  <w:style w:type="paragraph" w:customStyle="1" w:styleId="11110">
    <w:name w:val="正文 1.1.1.1"/>
    <w:basedOn w:val="a"/>
    <w:autoRedefine/>
    <w:rsid w:val="00647A1D"/>
    <w:pPr>
      <w:spacing w:before="100" w:beforeAutospacing="1" w:after="100" w:afterAutospacing="1" w:line="240" w:lineRule="atLeast"/>
      <w:jc w:val="left"/>
      <w:outlineLvl w:val="3"/>
    </w:pPr>
    <w:rPr>
      <w:rFonts w:eastAsia="黑体"/>
      <w:shadow/>
      <w:kern w:val="24"/>
      <w:sz w:val="24"/>
    </w:rPr>
  </w:style>
  <w:style w:type="paragraph" w:customStyle="1" w:styleId="af">
    <w:name w:val="正文 项目编号"/>
    <w:basedOn w:val="a"/>
    <w:autoRedefine/>
    <w:rsid w:val="006C3E6B"/>
    <w:pPr>
      <w:spacing w:beforeLines="50" w:afterLines="50" w:line="240" w:lineRule="atLeast"/>
      <w:ind w:leftChars="200" w:left="900" w:hangingChars="200" w:hanging="480"/>
      <w:jc w:val="left"/>
    </w:pPr>
    <w:rPr>
      <w:kern w:val="24"/>
      <w:sz w:val="24"/>
    </w:rPr>
  </w:style>
  <w:style w:type="paragraph" w:customStyle="1" w:styleId="af0">
    <w:name w:val="后封面"/>
    <w:basedOn w:val="a"/>
    <w:autoRedefine/>
    <w:rsid w:val="008C293B"/>
    <w:pPr>
      <w:spacing w:beforeLines="50" w:afterLines="50" w:line="240" w:lineRule="atLeast"/>
      <w:ind w:leftChars="1500" w:left="3150"/>
      <w:jc w:val="left"/>
    </w:pPr>
    <w:rPr>
      <w:rFonts w:eastAsia="黑体"/>
      <w:shadow/>
      <w:kern w:val="30"/>
      <w:sz w:val="30"/>
    </w:rPr>
  </w:style>
  <w:style w:type="paragraph" w:styleId="af1">
    <w:name w:val="Document Map"/>
    <w:basedOn w:val="a"/>
    <w:semiHidden/>
    <w:rsid w:val="00A75FAB"/>
    <w:pPr>
      <w:shd w:val="clear" w:color="auto" w:fill="000080"/>
    </w:pPr>
  </w:style>
  <w:style w:type="paragraph" w:styleId="2">
    <w:name w:val="toc 2"/>
    <w:basedOn w:val="a"/>
    <w:next w:val="a"/>
    <w:autoRedefine/>
    <w:uiPriority w:val="39"/>
    <w:rsid w:val="00A75FAB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A75FAB"/>
    <w:pPr>
      <w:ind w:leftChars="400" w:left="840"/>
    </w:pPr>
  </w:style>
  <w:style w:type="paragraph" w:styleId="4">
    <w:name w:val="toc 4"/>
    <w:basedOn w:val="a"/>
    <w:next w:val="a"/>
    <w:autoRedefine/>
    <w:semiHidden/>
    <w:rsid w:val="003E6FCE"/>
    <w:pPr>
      <w:ind w:leftChars="600" w:left="1260"/>
    </w:pPr>
  </w:style>
  <w:style w:type="paragraph" w:styleId="af2">
    <w:name w:val="header"/>
    <w:basedOn w:val="a"/>
    <w:rsid w:val="00D71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3">
    <w:name w:val="footer"/>
    <w:basedOn w:val="a"/>
    <w:rsid w:val="00D71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4">
    <w:name w:val="page number"/>
    <w:basedOn w:val="a0"/>
    <w:rsid w:val="00D718C1"/>
  </w:style>
  <w:style w:type="paragraph" w:styleId="af5">
    <w:name w:val="Balloon Text"/>
    <w:basedOn w:val="a"/>
    <w:link w:val="Char"/>
    <w:rsid w:val="00400664"/>
    <w:rPr>
      <w:sz w:val="18"/>
      <w:szCs w:val="18"/>
    </w:rPr>
  </w:style>
  <w:style w:type="character" w:customStyle="1" w:styleId="Char">
    <w:name w:val="批注框文本 Char"/>
    <w:basedOn w:val="a0"/>
    <w:link w:val="af5"/>
    <w:rsid w:val="00400664"/>
    <w:rPr>
      <w:kern w:val="2"/>
      <w:sz w:val="18"/>
      <w:szCs w:val="18"/>
    </w:rPr>
  </w:style>
  <w:style w:type="table" w:styleId="af6">
    <w:name w:val="Table Grid"/>
    <w:basedOn w:val="a1"/>
    <w:rsid w:val="00EE20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sdata\releaseVTOK\help\&#35828;&#26126;&#2007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说明书模板.dotx</Template>
  <TotalTime>120</TotalTime>
  <Pages>11</Pages>
  <Words>719</Words>
  <Characters>4104</Characters>
  <Application>Microsoft Office Word</Application>
  <DocSecurity>0</DocSecurity>
  <Lines>34</Lines>
  <Paragraphs>9</Paragraphs>
  <ScaleCrop>false</ScaleCrop>
  <Manager>陈 克（KChen_CJP）</Manager>
  <Company>中国 南京</Company>
  <LinksUpToDate>false</LinksUpToDate>
  <CharactersWithSpaces>4814</CharactersWithSpaces>
  <SharedDoc>false</SharedDoc>
  <HLinks>
    <vt:vector size="276" baseType="variant">
      <vt:variant>
        <vt:i4>1572917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_Toc253340092</vt:lpwstr>
      </vt:variant>
      <vt:variant>
        <vt:i4>1572917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_Toc253340091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_Toc253340090</vt:lpwstr>
      </vt:variant>
      <vt:variant>
        <vt:i4>1638453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_Toc253340089</vt:lpwstr>
      </vt:variant>
      <vt:variant>
        <vt:i4>1638453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_Toc253340088</vt:lpwstr>
      </vt:variant>
      <vt:variant>
        <vt:i4>1638453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_Toc253340087</vt:lpwstr>
      </vt:variant>
      <vt:variant>
        <vt:i4>1638453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_Toc253340086</vt:lpwstr>
      </vt:variant>
      <vt:variant>
        <vt:i4>1638453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_Toc253340085</vt:lpwstr>
      </vt:variant>
      <vt:variant>
        <vt:i4>1638453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_Toc253340084</vt:lpwstr>
      </vt:variant>
      <vt:variant>
        <vt:i4>1638453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_Toc253340083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_Toc253340082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_Toc253340081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_Toc253340080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_Toc253340079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_Toc253340078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_Toc253340077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_Toc253340076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_Toc253340075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_Toc253340074</vt:lpwstr>
      </vt:variant>
      <vt:variant>
        <vt:i4>1441845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_Toc253340073</vt:lpwstr>
      </vt:variant>
      <vt:variant>
        <vt:i4>1441845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_Toc253340072</vt:lpwstr>
      </vt:variant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_Toc253340071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_Toc253340070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_Toc253340069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_Toc253340068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_Toc253340067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_Toc253340066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_Toc253340065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_Toc253340064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_Toc253340063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_Toc253340062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_Toc253340061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_Toc253340060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_Toc253340059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_Toc253340058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_Toc253340057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_Toc253340056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_Toc253340055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_Toc253340054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_Toc253340053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_Toc253340052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_Toc253340051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_Toc253340050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_Toc253340049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_Toc253340048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_Toc253340047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Word_CJP 模板</dc:title>
  <dc:subject>用于快速形成Word文档</dc:subject>
  <dc:creator>微软用户</dc:creator>
  <cp:keywords/>
  <cp:lastModifiedBy>微软用户</cp:lastModifiedBy>
  <cp:revision>10</cp:revision>
  <dcterms:created xsi:type="dcterms:W3CDTF">2011-09-15T09:58:00Z</dcterms:created>
  <dcterms:modified xsi:type="dcterms:W3CDTF">2011-09-15T12:00:00Z</dcterms:modified>
  <cp:category>技术文档</cp:category>
</cp:coreProperties>
</file>